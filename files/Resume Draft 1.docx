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Y="-720"/>
        <w:tblW w:w="4909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190"/>
      </w:tblGrid>
      <w:tr w:rsidR="00692703" w:rsidRPr="00CF1A49" w14:paraId="50435D06" w14:textId="77777777" w:rsidTr="00F80249">
        <w:trPr>
          <w:trHeight w:hRule="exact" w:val="1440"/>
        </w:trPr>
        <w:tc>
          <w:tcPr>
            <w:tcW w:w="9190" w:type="dxa"/>
            <w:tcMar>
              <w:top w:w="0" w:type="dxa"/>
              <w:bottom w:w="0" w:type="dxa"/>
            </w:tcMar>
          </w:tcPr>
          <w:p w14:paraId="7DD899FF" w14:textId="77777777" w:rsidR="00F80249" w:rsidRPr="00CF1A49" w:rsidRDefault="00F80249" w:rsidP="00F80249">
            <w:pPr>
              <w:pStyle w:val="Title"/>
            </w:pPr>
            <w:r>
              <w:t>mInhazur Rahaman</w:t>
            </w:r>
            <w:r w:rsidRPr="00CF1A49">
              <w:t xml:space="preserve"> </w:t>
            </w:r>
          </w:p>
          <w:p w14:paraId="7998B5CF" w14:textId="77777777" w:rsidR="00F80249" w:rsidRPr="00CF1A49" w:rsidRDefault="00F80249" w:rsidP="00F80249">
            <w:pPr>
              <w:pStyle w:val="ContactInfo"/>
              <w:contextualSpacing w:val="0"/>
            </w:pPr>
            <w:r>
              <w:t>Atlantic City, NJ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E4ED10A6ACA1483685C74C68C3716CA2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r>
              <w:t>(609) 553-7130</w:t>
            </w:r>
          </w:p>
          <w:p w14:paraId="7283AEDF" w14:textId="0D1A1C62" w:rsidR="00F80249" w:rsidRDefault="00F80249" w:rsidP="00F80249">
            <w:pPr>
              <w:pStyle w:val="ContactInfoEmphasis"/>
              <w:contextualSpacing w:val="0"/>
            </w:pPr>
            <w:r>
              <w:t>minhazur190@gmail.com</w:t>
            </w:r>
            <w:r w:rsidRPr="00CF1A49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50E60C800FC4877AFE5632B584916C1"/>
                </w:placeholder>
                <w:temporary/>
                <w:showingPlcHdr/>
                <w15:appearance w15:val="hidden"/>
              </w:sdtPr>
              <w:sdtEndPr/>
              <w:sdtContent>
                <w:r w:rsidRPr="00CF1A49">
                  <w:t>·</w:t>
                </w:r>
              </w:sdtContent>
            </w:sdt>
            <w:r w:rsidRPr="00CF1A49">
              <w:t xml:space="preserve"> </w:t>
            </w:r>
            <w:hyperlink r:id="rId7" w:history="1">
              <w:r w:rsidR="002F688F" w:rsidRPr="002F688F">
                <w:rPr>
                  <w:rStyle w:val="Hyperlink"/>
                </w:rPr>
                <w:t>linkedin.com/in/mindev22</w:t>
              </w:r>
            </w:hyperlink>
          </w:p>
          <w:p w14:paraId="40D897C6" w14:textId="77777777" w:rsidR="00692703" w:rsidRPr="00CF1A49" w:rsidRDefault="00692703" w:rsidP="00F80249">
            <w:pPr>
              <w:pStyle w:val="ContactInfoEmphasis"/>
              <w:contextualSpacing w:val="0"/>
            </w:pPr>
          </w:p>
        </w:tc>
      </w:tr>
      <w:tr w:rsidR="009571D8" w:rsidRPr="00CF1A49" w14:paraId="1B674A05" w14:textId="77777777" w:rsidTr="00F80249">
        <w:trPr>
          <w:trHeight w:val="131"/>
        </w:trPr>
        <w:tc>
          <w:tcPr>
            <w:tcW w:w="9190" w:type="dxa"/>
            <w:tcMar>
              <w:top w:w="432" w:type="dxa"/>
            </w:tcMar>
          </w:tcPr>
          <w:p w14:paraId="43547DB4" w14:textId="77777777" w:rsidR="001755A8" w:rsidRPr="00CF1A49" w:rsidRDefault="00F80249" w:rsidP="00F80249">
            <w:pPr>
              <w:contextualSpacing w:val="0"/>
              <w:jc w:val="center"/>
            </w:pPr>
            <w:r w:rsidRPr="00D002BC">
              <w:t xml:space="preserve">I’m an aspiring full stack developer with experience </w:t>
            </w:r>
            <w:r>
              <w:t>and</w:t>
            </w:r>
            <w:r w:rsidRPr="00D002BC">
              <w:t xml:space="preserve"> am very dedicated to my work in creating great, reliable, and useful applications for consumers.</w:t>
            </w:r>
          </w:p>
        </w:tc>
      </w:tr>
    </w:tbl>
    <w:p w14:paraId="648F5D4F" w14:textId="77777777" w:rsidR="00F80249" w:rsidRDefault="00F80249" w:rsidP="004E01EB">
      <w:pPr>
        <w:pStyle w:val="Heading1"/>
      </w:pPr>
      <w:r>
        <w:t>Skills</w:t>
      </w:r>
    </w:p>
    <w:tbl>
      <w:tblPr>
        <w:tblStyle w:val="TableGrid"/>
        <w:tblpPr w:leftFromText="180" w:rightFromText="180" w:vertAnchor="text" w:horzAnchor="margin" w:tblpY="137"/>
        <w:tblW w:w="5774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5402"/>
        <w:gridCol w:w="5407"/>
      </w:tblGrid>
      <w:tr w:rsidR="00F80249" w:rsidRPr="006E1507" w14:paraId="485CDA2F" w14:textId="77777777" w:rsidTr="00F80249">
        <w:trPr>
          <w:trHeight w:val="24"/>
        </w:trPr>
        <w:tc>
          <w:tcPr>
            <w:tcW w:w="5402" w:type="dxa"/>
          </w:tcPr>
          <w:p w14:paraId="6AFB8214" w14:textId="77777777" w:rsidR="00F80249" w:rsidRPr="00F80249" w:rsidRDefault="00F80249" w:rsidP="00F80249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bCs/>
                <w:color w:val="auto"/>
                <w:sz w:val="28"/>
                <w:szCs w:val="28"/>
              </w:rPr>
            </w:pPr>
            <w:r w:rsidRPr="00F80249">
              <w:rPr>
                <w:b/>
                <w:bCs/>
                <w:color w:val="auto"/>
                <w:sz w:val="28"/>
                <w:szCs w:val="28"/>
              </w:rPr>
              <w:t>Languages</w:t>
            </w:r>
          </w:p>
          <w:p w14:paraId="4DBA2610" w14:textId="77777777" w:rsidR="00F80249" w:rsidRDefault="00F80249" w:rsidP="00F80249">
            <w:pPr>
              <w:pStyle w:val="ListBullet"/>
              <w:contextualSpacing w:val="0"/>
            </w:pPr>
            <w:proofErr w:type="spellStart"/>
            <w:r>
              <w:t>Javascript</w:t>
            </w:r>
            <w:proofErr w:type="spellEnd"/>
          </w:p>
          <w:p w14:paraId="795303C2" w14:textId="77777777" w:rsidR="00F80249" w:rsidRDefault="00F80249" w:rsidP="00F80249">
            <w:pPr>
              <w:pStyle w:val="ListBullet"/>
              <w:contextualSpacing w:val="0"/>
            </w:pPr>
            <w:r>
              <w:t>CSS</w:t>
            </w:r>
          </w:p>
          <w:p w14:paraId="00C4226A" w14:textId="77777777" w:rsidR="00F80249" w:rsidRDefault="00F80249" w:rsidP="00F80249">
            <w:pPr>
              <w:pStyle w:val="ListBullet"/>
              <w:contextualSpacing w:val="0"/>
            </w:pPr>
            <w:r>
              <w:t>HTML</w:t>
            </w:r>
          </w:p>
          <w:p w14:paraId="7F68F693" w14:textId="77777777" w:rsidR="00F80249" w:rsidRDefault="00F80249" w:rsidP="00F80249">
            <w:pPr>
              <w:pStyle w:val="ListBullet"/>
              <w:contextualSpacing w:val="0"/>
            </w:pPr>
            <w:r>
              <w:t>Python</w:t>
            </w:r>
          </w:p>
          <w:p w14:paraId="78C85CD6" w14:textId="77777777" w:rsidR="00F80249" w:rsidRPr="006E1507" w:rsidRDefault="00F80249" w:rsidP="00F80249">
            <w:pPr>
              <w:pStyle w:val="ListBullet"/>
              <w:contextualSpacing w:val="0"/>
            </w:pPr>
            <w:r>
              <w:t>Java</w:t>
            </w:r>
          </w:p>
        </w:tc>
        <w:tc>
          <w:tcPr>
            <w:tcW w:w="5407" w:type="dxa"/>
            <w:tcMar>
              <w:left w:w="360" w:type="dxa"/>
            </w:tcMar>
          </w:tcPr>
          <w:p w14:paraId="399E77A7" w14:textId="77777777" w:rsidR="00F80249" w:rsidRPr="00F80249" w:rsidRDefault="00F80249" w:rsidP="00F80249">
            <w:pPr>
              <w:pStyle w:val="ListBullet"/>
              <w:numPr>
                <w:ilvl w:val="0"/>
                <w:numId w:val="0"/>
              </w:numPr>
              <w:contextualSpacing w:val="0"/>
              <w:rPr>
                <w:b/>
                <w:bCs/>
                <w:color w:val="auto"/>
                <w:sz w:val="28"/>
                <w:szCs w:val="28"/>
              </w:rPr>
            </w:pPr>
            <w:r>
              <w:rPr>
                <w:b/>
                <w:bCs/>
                <w:color w:val="auto"/>
                <w:sz w:val="28"/>
                <w:szCs w:val="28"/>
              </w:rPr>
              <w:t>Tools</w:t>
            </w:r>
          </w:p>
          <w:p w14:paraId="0F610987" w14:textId="77777777" w:rsidR="00F80249" w:rsidRPr="006E1507" w:rsidRDefault="00F80249" w:rsidP="00F80249">
            <w:pPr>
              <w:pStyle w:val="ListBullet"/>
              <w:contextualSpacing w:val="0"/>
            </w:pPr>
            <w:r>
              <w:t>MongoDB (Mongoose)</w:t>
            </w:r>
          </w:p>
          <w:p w14:paraId="745D6C8E" w14:textId="77777777" w:rsidR="00F80249" w:rsidRDefault="00F80249" w:rsidP="00F80249">
            <w:pPr>
              <w:pStyle w:val="ListBullet"/>
              <w:contextualSpacing w:val="0"/>
            </w:pPr>
            <w:r>
              <w:t>Unix (Bash)</w:t>
            </w:r>
          </w:p>
          <w:p w14:paraId="18B73AF0" w14:textId="3B6FC35F" w:rsidR="007B528F" w:rsidRPr="006E1507" w:rsidRDefault="007B528F" w:rsidP="00F80249">
            <w:pPr>
              <w:pStyle w:val="ListBullet"/>
              <w:contextualSpacing w:val="0"/>
            </w:pPr>
            <w:r>
              <w:t>Node.js</w:t>
            </w:r>
          </w:p>
        </w:tc>
      </w:tr>
    </w:tbl>
    <w:p w14:paraId="2D2B247A" w14:textId="519BB605" w:rsidR="00F80249" w:rsidRDefault="00F80249" w:rsidP="004E01EB">
      <w:pPr>
        <w:pStyle w:val="Heading1"/>
      </w:pPr>
    </w:p>
    <w:p w14:paraId="6B232945" w14:textId="77777777" w:rsidR="004E01EB" w:rsidRPr="00CF1A49" w:rsidRDefault="00EA079D" w:rsidP="004E01EB">
      <w:pPr>
        <w:pStyle w:val="Heading1"/>
      </w:pPr>
      <w:sdt>
        <w:sdtPr>
          <w:alias w:val="Experience:"/>
          <w:tag w:val="Experience:"/>
          <w:id w:val="-1983300934"/>
          <w:placeholder>
            <w:docPart w:val="47DE6CEC47C94E389F841D3A1D523844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</w:p>
    <w:tbl>
      <w:tblPr>
        <w:tblStyle w:val="TableGrid"/>
        <w:tblW w:w="5000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337"/>
      </w:tblGrid>
      <w:tr w:rsidR="001D0BF1" w:rsidRPr="00CF1A49" w14:paraId="037CE177" w14:textId="77777777" w:rsidTr="00F80249">
        <w:trPr>
          <w:trHeight w:val="1438"/>
        </w:trPr>
        <w:tc>
          <w:tcPr>
            <w:tcW w:w="9714" w:type="dxa"/>
          </w:tcPr>
          <w:p w14:paraId="48B82F44" w14:textId="1B8B1911" w:rsidR="00F80249" w:rsidRDefault="00F80249" w:rsidP="003C7B4C">
            <w:pPr>
              <w:pStyle w:val="Heading2"/>
              <w:contextualSpacing w:val="0"/>
              <w:outlineLvl w:val="1"/>
            </w:pPr>
            <w:r>
              <w:t>General Assembly Projects</w:t>
            </w:r>
          </w:p>
          <w:p w14:paraId="4F5DBBA0" w14:textId="0F829450" w:rsidR="003C7B4C" w:rsidRPr="003C7B4C" w:rsidRDefault="003C7B4C" w:rsidP="003C7B4C">
            <w:pPr>
              <w:pStyle w:val="Heading2"/>
              <w:numPr>
                <w:ilvl w:val="0"/>
                <w:numId w:val="16"/>
              </w:numPr>
              <w:rPr>
                <w:b w:val="0"/>
                <w:bCs/>
                <w:color w:val="595959" w:themeColor="text1" w:themeTint="A6"/>
                <w:sz w:val="24"/>
                <w:szCs w:val="24"/>
              </w:rPr>
            </w:pPr>
            <w:proofErr w:type="spellStart"/>
            <w:r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Tomagotchi</w:t>
            </w:r>
            <w:proofErr w:type="spellEnd"/>
            <w:r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 xml:space="preserve"> </w:t>
            </w:r>
            <w:proofErr w:type="spellStart"/>
            <w:r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Pokemon</w:t>
            </w:r>
            <w:proofErr w:type="spellEnd"/>
            <w:r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 xml:space="preserve"> Browser Game (HTML, CSS, JS)</w:t>
            </w:r>
          </w:p>
          <w:p w14:paraId="59F3D0F9" w14:textId="5D28DA7B" w:rsidR="003C7B4C" w:rsidRPr="003C7B4C" w:rsidRDefault="003C7B4C" w:rsidP="003C7B4C">
            <w:pPr>
              <w:pStyle w:val="Heading2"/>
              <w:ind w:left="720"/>
              <w:rPr>
                <w:b w:val="0"/>
                <w:bCs/>
                <w:color w:val="auto"/>
                <w:sz w:val="20"/>
                <w:szCs w:val="20"/>
              </w:rPr>
            </w:pPr>
            <w:r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         - </w:t>
            </w:r>
            <w:r>
              <w:rPr>
                <w:b w:val="0"/>
                <w:bCs/>
                <w:caps w:val="0"/>
                <w:color w:val="auto"/>
                <w:sz w:val="20"/>
                <w:szCs w:val="20"/>
              </w:rPr>
              <w:t>A</w:t>
            </w:r>
            <w:r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 game that requires skill and focus on taking care of a pet that is always on a running timer.</w:t>
            </w:r>
          </w:p>
          <w:p w14:paraId="79A4D737" w14:textId="236AD000" w:rsidR="003C7B4C" w:rsidRPr="003C7B4C" w:rsidRDefault="003C7B4C" w:rsidP="003C7B4C">
            <w:pPr>
              <w:pStyle w:val="Heading2"/>
              <w:ind w:left="720"/>
              <w:rPr>
                <w:b w:val="0"/>
                <w:bCs/>
                <w:color w:val="auto"/>
                <w:sz w:val="20"/>
                <w:szCs w:val="20"/>
              </w:rPr>
            </w:pPr>
            <w:r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         - </w:t>
            </w:r>
            <w:r>
              <w:rPr>
                <w:b w:val="0"/>
                <w:bCs/>
                <w:caps w:val="0"/>
                <w:color w:val="auto"/>
                <w:sz w:val="20"/>
                <w:szCs w:val="20"/>
              </w:rPr>
              <w:t>T</w:t>
            </w:r>
            <w:r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>he goal is to take of your pet for as long as possible until you lose the game</w:t>
            </w:r>
            <w:bookmarkStart w:id="0" w:name="_GoBack"/>
            <w:bookmarkEnd w:id="0"/>
            <w:r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>.</w:t>
            </w:r>
          </w:p>
          <w:p w14:paraId="43E1555D" w14:textId="326F8444" w:rsidR="003C7B4C" w:rsidRPr="003C7B4C" w:rsidRDefault="003C7B4C" w:rsidP="003C7B4C">
            <w:pPr>
              <w:pStyle w:val="Heading2"/>
              <w:numPr>
                <w:ilvl w:val="0"/>
                <w:numId w:val="16"/>
              </w:numPr>
              <w:rPr>
                <w:b w:val="0"/>
                <w:bCs/>
                <w:color w:val="595959" w:themeColor="text1" w:themeTint="A6"/>
                <w:sz w:val="24"/>
                <w:szCs w:val="24"/>
              </w:rPr>
            </w:pPr>
            <w:r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A Music Playlist Site (</w:t>
            </w:r>
            <w:r w:rsidR="008135B2"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HTML, CSS, JS, E</w:t>
            </w:r>
            <w:r w:rsidR="008135B2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xpress</w:t>
            </w:r>
            <w:r w:rsidR="008135B2"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.</w:t>
            </w:r>
            <w:r w:rsidR="008135B2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js</w:t>
            </w:r>
            <w:r w:rsidR="008135B2"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, M</w:t>
            </w:r>
            <w:r w:rsidR="008135B2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ongo</w:t>
            </w:r>
            <w:r w:rsidR="008135B2"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DB</w:t>
            </w:r>
            <w:r w:rsidR="008135B2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, Genius API</w:t>
            </w:r>
            <w:r w:rsidRPr="003C7B4C">
              <w:rPr>
                <w:b w:val="0"/>
                <w:bCs/>
                <w:caps w:val="0"/>
                <w:color w:val="595959" w:themeColor="text1" w:themeTint="A6"/>
                <w:sz w:val="24"/>
                <w:szCs w:val="24"/>
              </w:rPr>
              <w:t>)</w:t>
            </w:r>
          </w:p>
          <w:p w14:paraId="7DA52D59" w14:textId="67DC3A93" w:rsidR="003C7B4C" w:rsidRPr="003C7B4C" w:rsidRDefault="003C7B4C" w:rsidP="003A1F23">
            <w:pPr>
              <w:pStyle w:val="Heading2"/>
              <w:ind w:left="720"/>
              <w:rPr>
                <w:b w:val="0"/>
                <w:bCs/>
                <w:color w:val="auto"/>
                <w:sz w:val="20"/>
                <w:szCs w:val="20"/>
              </w:rPr>
            </w:pPr>
            <w:r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         - Allows you to create a user and password</w:t>
            </w:r>
            <w:r>
              <w:rPr>
                <w:b w:val="0"/>
                <w:bCs/>
                <w:caps w:val="0"/>
                <w:color w:val="auto"/>
                <w:sz w:val="20"/>
                <w:szCs w:val="20"/>
              </w:rPr>
              <w:t>, c</w:t>
            </w:r>
            <w:r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reate playlists and </w:t>
            </w:r>
            <w:r w:rsidR="003A1F23"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add </w:t>
            </w:r>
            <w:r w:rsidR="003A1F23">
              <w:rPr>
                <w:b w:val="0"/>
                <w:bCs/>
                <w:caps w:val="0"/>
                <w:color w:val="auto"/>
                <w:sz w:val="20"/>
                <w:szCs w:val="20"/>
              </w:rPr>
              <w:t>son</w:t>
            </w:r>
            <w:r w:rsidR="008135B2">
              <w:rPr>
                <w:b w:val="0"/>
                <w:bCs/>
                <w:caps w:val="0"/>
                <w:color w:val="auto"/>
                <w:sz w:val="20"/>
                <w:szCs w:val="20"/>
              </w:rPr>
              <w:t>gs with embedded      music videos</w:t>
            </w:r>
          </w:p>
          <w:p w14:paraId="424D667C" w14:textId="06CBCC63" w:rsidR="003C7B4C" w:rsidRPr="003C7B4C" w:rsidRDefault="008135B2" w:rsidP="008135B2">
            <w:pPr>
              <w:pStyle w:val="Heading2"/>
              <w:contextualSpacing w:val="0"/>
              <w:rPr>
                <w:b w:val="0"/>
                <w:bCs/>
                <w:color w:val="auto"/>
                <w:sz w:val="20"/>
                <w:szCs w:val="20"/>
              </w:rPr>
            </w:pPr>
            <w:r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                </w:t>
            </w:r>
            <w:r w:rsidR="003C7B4C"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 xml:space="preserve">        - </w:t>
            </w:r>
            <w:r>
              <w:rPr>
                <w:b w:val="0"/>
                <w:bCs/>
                <w:caps w:val="0"/>
                <w:color w:val="auto"/>
                <w:sz w:val="20"/>
                <w:szCs w:val="20"/>
              </w:rPr>
              <w:t>A</w:t>
            </w:r>
            <w:r w:rsidR="003C7B4C" w:rsidRPr="003C7B4C">
              <w:rPr>
                <w:b w:val="0"/>
                <w:bCs/>
                <w:caps w:val="0"/>
                <w:color w:val="auto"/>
                <w:sz w:val="20"/>
                <w:szCs w:val="20"/>
              </w:rPr>
              <w:t>llows to view other playlists from other users but only the owner of that playlist can alter it.</w:t>
            </w:r>
          </w:p>
          <w:p w14:paraId="5CFA257C" w14:textId="77777777" w:rsidR="00F80249" w:rsidRPr="00CF1A49" w:rsidRDefault="00F80249" w:rsidP="001D0BF1">
            <w:pPr>
              <w:contextualSpacing w:val="0"/>
            </w:pPr>
          </w:p>
        </w:tc>
      </w:tr>
      <w:tr w:rsidR="00F61DF9" w:rsidRPr="00CF1A49" w14:paraId="469018BB" w14:textId="77777777" w:rsidTr="00F80249">
        <w:trPr>
          <w:trHeight w:val="1424"/>
        </w:trPr>
        <w:tc>
          <w:tcPr>
            <w:tcW w:w="9714" w:type="dxa"/>
            <w:tcMar>
              <w:top w:w="216" w:type="dxa"/>
            </w:tcMar>
          </w:tcPr>
          <w:p w14:paraId="68E2366B" w14:textId="77777777" w:rsidR="00F80249" w:rsidRPr="00CF1A49" w:rsidRDefault="00F80249" w:rsidP="00F80249">
            <w:pPr>
              <w:pStyle w:val="Heading2"/>
              <w:contextualSpacing w:val="0"/>
              <w:outlineLvl w:val="1"/>
            </w:pPr>
            <w:r>
              <w:t>Rowan university projects</w:t>
            </w:r>
          </w:p>
          <w:p w14:paraId="494E9CCF" w14:textId="77777777" w:rsidR="00544D78" w:rsidRDefault="00544D78" w:rsidP="00F80249">
            <w:pPr>
              <w:pStyle w:val="ListParagraph"/>
              <w:numPr>
                <w:ilvl w:val="0"/>
                <w:numId w:val="14"/>
              </w:numPr>
            </w:pPr>
            <w:r>
              <w:t>Program to encode and decode information within the bits of a picture (S</w:t>
            </w:r>
            <w:r w:rsidRPr="00544D78">
              <w:t>teganography</w:t>
            </w:r>
            <w:r>
              <w:t>)</w:t>
            </w:r>
          </w:p>
          <w:p w14:paraId="67E2874A" w14:textId="77777777" w:rsidR="00F80249" w:rsidRDefault="00F80249" w:rsidP="00F80249">
            <w:pPr>
              <w:pStyle w:val="ListParagraph"/>
              <w:numPr>
                <w:ilvl w:val="0"/>
                <w:numId w:val="14"/>
              </w:numPr>
            </w:pPr>
            <w:r w:rsidRPr="00F80249">
              <w:t>Simple Website using HTML, PHP, CSS, and JS and Twitter data</w:t>
            </w:r>
          </w:p>
          <w:p w14:paraId="786D16C5" w14:textId="77777777" w:rsidR="00F61DF9" w:rsidRDefault="00544D78" w:rsidP="00F80249">
            <w:pPr>
              <w:pStyle w:val="ListParagraph"/>
              <w:numPr>
                <w:ilvl w:val="0"/>
                <w:numId w:val="14"/>
              </w:numPr>
            </w:pPr>
            <w:r>
              <w:t>A h</w:t>
            </w:r>
            <w:r w:rsidR="00F80249">
              <w:t>ome/</w:t>
            </w:r>
            <w:r>
              <w:t>apartment/condo renting service on Java</w:t>
            </w:r>
          </w:p>
          <w:p w14:paraId="0C0F6B32" w14:textId="77777777" w:rsidR="00544D78" w:rsidRDefault="00544D78" w:rsidP="00544D78">
            <w:pPr>
              <w:pStyle w:val="ListParagraph"/>
              <w:numPr>
                <w:ilvl w:val="0"/>
                <w:numId w:val="14"/>
              </w:numPr>
            </w:pPr>
            <w:r>
              <w:t>P</w:t>
            </w:r>
            <w:r w:rsidRPr="00544D78">
              <w:t xml:space="preserve">rogram that provides multiple graphs, charts, and estimates on budgeting using </w:t>
            </w:r>
            <w:r>
              <w:t>C++</w:t>
            </w:r>
          </w:p>
        </w:tc>
      </w:tr>
    </w:tbl>
    <w:sdt>
      <w:sdtPr>
        <w:alias w:val="Education:"/>
        <w:tag w:val="Education:"/>
        <w:id w:val="-1908763273"/>
        <w:placeholder>
          <w:docPart w:val="97C2BE3C8571494DBF4E31B23AFC8B77"/>
        </w:placeholder>
        <w:temporary/>
        <w:showingPlcHdr/>
        <w15:appearance w15:val="hidden"/>
      </w:sdtPr>
      <w:sdtEndPr/>
      <w:sdtContent>
        <w:p w14:paraId="2111A749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5788" w:type="pct"/>
        <w:tblInd w:w="-23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10809"/>
      </w:tblGrid>
      <w:tr w:rsidR="001D0BF1" w:rsidRPr="00CF1A49" w14:paraId="44FEBC71" w14:textId="77777777" w:rsidTr="00F80249">
        <w:tc>
          <w:tcPr>
            <w:tcW w:w="10809" w:type="dxa"/>
          </w:tcPr>
          <w:p w14:paraId="3D4B5DD5" w14:textId="77777777" w:rsidR="001D0BF1" w:rsidRPr="00CF1A49" w:rsidRDefault="00544D78" w:rsidP="001D0BF1">
            <w:pPr>
              <w:pStyle w:val="Heading3"/>
              <w:contextualSpacing w:val="0"/>
              <w:outlineLvl w:val="2"/>
            </w:pPr>
            <w:r>
              <w:t>2020</w:t>
            </w:r>
          </w:p>
          <w:p w14:paraId="0F5B84B5" w14:textId="77777777" w:rsidR="007538DC" w:rsidRPr="00CF1A49" w:rsidRDefault="00544D78" w:rsidP="00544D78">
            <w:pPr>
              <w:pStyle w:val="Heading2"/>
              <w:contextualSpacing w:val="0"/>
              <w:outlineLvl w:val="1"/>
            </w:pPr>
            <w:r>
              <w:t>General Assembly</w:t>
            </w:r>
          </w:p>
        </w:tc>
      </w:tr>
      <w:tr w:rsidR="00F61DF9" w:rsidRPr="00CF1A49" w14:paraId="48E76D9A" w14:textId="77777777" w:rsidTr="00F80249">
        <w:tc>
          <w:tcPr>
            <w:tcW w:w="10809" w:type="dxa"/>
            <w:tcMar>
              <w:top w:w="216" w:type="dxa"/>
            </w:tcMar>
          </w:tcPr>
          <w:p w14:paraId="7B9006BA" w14:textId="77777777" w:rsidR="00F61DF9" w:rsidRPr="00CF1A49" w:rsidRDefault="00544D78" w:rsidP="00F61DF9">
            <w:pPr>
              <w:pStyle w:val="Heading3"/>
              <w:contextualSpacing w:val="0"/>
              <w:outlineLvl w:val="2"/>
            </w:pPr>
            <w:r>
              <w:t>2020</w:t>
            </w:r>
          </w:p>
          <w:p w14:paraId="5F5EF8F1" w14:textId="77777777" w:rsidR="00F61DF9" w:rsidRPr="00CF1A49" w:rsidRDefault="00544D78" w:rsidP="00F61DF9">
            <w:pPr>
              <w:pStyle w:val="Heading2"/>
              <w:contextualSpacing w:val="0"/>
              <w:outlineLvl w:val="1"/>
            </w:pPr>
            <w:proofErr w:type="gramStart"/>
            <w:r>
              <w:t>Bachelors of COmputing</w:t>
            </w:r>
            <w:proofErr w:type="gramEnd"/>
            <w:r>
              <w:t xml:space="preserve"> and Informatics</w:t>
            </w:r>
            <w:r w:rsidR="00F61DF9" w:rsidRPr="00CF1A49">
              <w:t xml:space="preserve">, </w:t>
            </w:r>
            <w:r>
              <w:rPr>
                <w:rStyle w:val="SubtleReference"/>
              </w:rPr>
              <w:t>Rowan university</w:t>
            </w:r>
          </w:p>
          <w:p w14:paraId="59811AA1" w14:textId="77777777" w:rsidR="00F61DF9" w:rsidRDefault="00F61DF9" w:rsidP="00F61DF9"/>
        </w:tc>
      </w:tr>
    </w:tbl>
    <w:p w14:paraId="716481FC" w14:textId="77777777" w:rsidR="00B51D1B" w:rsidRPr="006E1507" w:rsidRDefault="00B51D1B" w:rsidP="006E1507"/>
    <w:sectPr w:rsidR="00B51D1B" w:rsidRPr="006E1507" w:rsidSect="005A1B10">
      <w:footerReference w:type="default" r:id="rId8"/>
      <w:headerReference w:type="first" r:id="rId9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0B3B1D" w14:textId="77777777" w:rsidR="00EA079D" w:rsidRDefault="00EA079D" w:rsidP="0068194B">
      <w:r>
        <w:separator/>
      </w:r>
    </w:p>
    <w:p w14:paraId="2AE7BA41" w14:textId="77777777" w:rsidR="00EA079D" w:rsidRDefault="00EA079D"/>
    <w:p w14:paraId="16E1069D" w14:textId="77777777" w:rsidR="00EA079D" w:rsidRDefault="00EA079D"/>
  </w:endnote>
  <w:endnote w:type="continuationSeparator" w:id="0">
    <w:p w14:paraId="6BDE65CB" w14:textId="77777777" w:rsidR="00EA079D" w:rsidRDefault="00EA079D" w:rsidP="0068194B">
      <w:r>
        <w:continuationSeparator/>
      </w:r>
    </w:p>
    <w:p w14:paraId="4DF3FC94" w14:textId="77777777" w:rsidR="00EA079D" w:rsidRDefault="00EA079D"/>
    <w:p w14:paraId="242D9FE5" w14:textId="77777777" w:rsidR="00EA079D" w:rsidRDefault="00EA07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07CC61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153771" w14:textId="77777777" w:rsidR="00EA079D" w:rsidRDefault="00EA079D" w:rsidP="0068194B">
      <w:r>
        <w:separator/>
      </w:r>
    </w:p>
    <w:p w14:paraId="64FCD75F" w14:textId="77777777" w:rsidR="00EA079D" w:rsidRDefault="00EA079D"/>
    <w:p w14:paraId="52DF31E0" w14:textId="77777777" w:rsidR="00EA079D" w:rsidRDefault="00EA079D"/>
  </w:footnote>
  <w:footnote w:type="continuationSeparator" w:id="0">
    <w:p w14:paraId="4694A3C6" w14:textId="77777777" w:rsidR="00EA079D" w:rsidRDefault="00EA079D" w:rsidP="0068194B">
      <w:r>
        <w:continuationSeparator/>
      </w:r>
    </w:p>
    <w:p w14:paraId="4F5BB3C7" w14:textId="77777777" w:rsidR="00EA079D" w:rsidRDefault="00EA079D"/>
    <w:p w14:paraId="0C0CB2C3" w14:textId="77777777" w:rsidR="00EA079D" w:rsidRDefault="00EA07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488F4C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FF95D8C" wp14:editId="5C86A4AA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6BC03733" id="Straight Connector 5" o:spid="_x0000_s1026" alt="Header dividing line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2B385D5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09123AC7"/>
    <w:multiLevelType w:val="hybridMultilevel"/>
    <w:tmpl w:val="5D6A0386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4621F86"/>
    <w:multiLevelType w:val="hybridMultilevel"/>
    <w:tmpl w:val="0DC4838C"/>
    <w:lvl w:ilvl="0" w:tplc="1EE493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D973FA"/>
    <w:multiLevelType w:val="hybridMultilevel"/>
    <w:tmpl w:val="AEDA6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4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13"/>
  </w:num>
  <w:num w:numId="6">
    <w:abstractNumId w:val="3"/>
  </w:num>
  <w:num w:numId="7">
    <w:abstractNumId w:val="14"/>
  </w:num>
  <w:num w:numId="8">
    <w:abstractNumId w:val="2"/>
  </w:num>
  <w:num w:numId="9">
    <w:abstractNumId w:val="15"/>
  </w:num>
  <w:num w:numId="10">
    <w:abstractNumId w:val="5"/>
  </w:num>
  <w:num w:numId="11">
    <w:abstractNumId w:val="4"/>
  </w:num>
  <w:num w:numId="12">
    <w:abstractNumId w:val="1"/>
  </w:num>
  <w:num w:numId="13">
    <w:abstractNumId w:val="0"/>
  </w:num>
  <w:num w:numId="14">
    <w:abstractNumId w:val="12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49"/>
    <w:rsid w:val="000001EF"/>
    <w:rsid w:val="00007322"/>
    <w:rsid w:val="00007728"/>
    <w:rsid w:val="00024584"/>
    <w:rsid w:val="00024730"/>
    <w:rsid w:val="00055E95"/>
    <w:rsid w:val="0007021F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1C5D"/>
    <w:rsid w:val="00275EAE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2F688F"/>
    <w:rsid w:val="00307140"/>
    <w:rsid w:val="00316DFF"/>
    <w:rsid w:val="00325B57"/>
    <w:rsid w:val="00336056"/>
    <w:rsid w:val="0035379B"/>
    <w:rsid w:val="003544E1"/>
    <w:rsid w:val="00366398"/>
    <w:rsid w:val="003A0632"/>
    <w:rsid w:val="003A1F23"/>
    <w:rsid w:val="003A30E5"/>
    <w:rsid w:val="003A6ADF"/>
    <w:rsid w:val="003B5928"/>
    <w:rsid w:val="003C7B4C"/>
    <w:rsid w:val="003D380F"/>
    <w:rsid w:val="003E160D"/>
    <w:rsid w:val="003F1D5F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B06EB"/>
    <w:rsid w:val="004B6AD0"/>
    <w:rsid w:val="004C2D5D"/>
    <w:rsid w:val="004C33E1"/>
    <w:rsid w:val="004E01EB"/>
    <w:rsid w:val="004E2794"/>
    <w:rsid w:val="00510392"/>
    <w:rsid w:val="00513E2A"/>
    <w:rsid w:val="005338BF"/>
    <w:rsid w:val="00544D78"/>
    <w:rsid w:val="00566A35"/>
    <w:rsid w:val="0056701E"/>
    <w:rsid w:val="005740D7"/>
    <w:rsid w:val="005A0F26"/>
    <w:rsid w:val="005A1B10"/>
    <w:rsid w:val="005A6850"/>
    <w:rsid w:val="005A7F1A"/>
    <w:rsid w:val="005B1B1B"/>
    <w:rsid w:val="005C5932"/>
    <w:rsid w:val="005D3CA7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E1507"/>
    <w:rsid w:val="00712D8B"/>
    <w:rsid w:val="007273B7"/>
    <w:rsid w:val="00733E0A"/>
    <w:rsid w:val="0074403D"/>
    <w:rsid w:val="00746D44"/>
    <w:rsid w:val="007538DC"/>
    <w:rsid w:val="00757803"/>
    <w:rsid w:val="00790919"/>
    <w:rsid w:val="0079206B"/>
    <w:rsid w:val="007927BC"/>
    <w:rsid w:val="00796076"/>
    <w:rsid w:val="007B528F"/>
    <w:rsid w:val="007C0566"/>
    <w:rsid w:val="007C606B"/>
    <w:rsid w:val="007E6A61"/>
    <w:rsid w:val="00801140"/>
    <w:rsid w:val="00803404"/>
    <w:rsid w:val="008135B2"/>
    <w:rsid w:val="00834955"/>
    <w:rsid w:val="00855B59"/>
    <w:rsid w:val="00860461"/>
    <w:rsid w:val="0086487C"/>
    <w:rsid w:val="00870B20"/>
    <w:rsid w:val="008829F8"/>
    <w:rsid w:val="00885897"/>
    <w:rsid w:val="008A6538"/>
    <w:rsid w:val="008C7056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D360E"/>
    <w:rsid w:val="00AD40FB"/>
    <w:rsid w:val="00AD782D"/>
    <w:rsid w:val="00AE7650"/>
    <w:rsid w:val="00B10EBE"/>
    <w:rsid w:val="00B236F1"/>
    <w:rsid w:val="00B37C19"/>
    <w:rsid w:val="00B50F99"/>
    <w:rsid w:val="00B51D1B"/>
    <w:rsid w:val="00B540F4"/>
    <w:rsid w:val="00B60FD0"/>
    <w:rsid w:val="00B622DF"/>
    <w:rsid w:val="00B6332A"/>
    <w:rsid w:val="00B81760"/>
    <w:rsid w:val="00B8494C"/>
    <w:rsid w:val="00BA1546"/>
    <w:rsid w:val="00BB4E51"/>
    <w:rsid w:val="00BD431F"/>
    <w:rsid w:val="00BE423E"/>
    <w:rsid w:val="00BF61AC"/>
    <w:rsid w:val="00C47FA6"/>
    <w:rsid w:val="00C57FC6"/>
    <w:rsid w:val="00C66A7D"/>
    <w:rsid w:val="00C779DA"/>
    <w:rsid w:val="00C814F7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D5642"/>
    <w:rsid w:val="00DE0FAA"/>
    <w:rsid w:val="00DE136D"/>
    <w:rsid w:val="00DE6534"/>
    <w:rsid w:val="00DF4D6C"/>
    <w:rsid w:val="00DF56E9"/>
    <w:rsid w:val="00E01923"/>
    <w:rsid w:val="00E14498"/>
    <w:rsid w:val="00E2397A"/>
    <w:rsid w:val="00E254DB"/>
    <w:rsid w:val="00E300FC"/>
    <w:rsid w:val="00E362DB"/>
    <w:rsid w:val="00E5632B"/>
    <w:rsid w:val="00E70240"/>
    <w:rsid w:val="00E71E6B"/>
    <w:rsid w:val="00E81CC5"/>
    <w:rsid w:val="00E85A87"/>
    <w:rsid w:val="00E85B4A"/>
    <w:rsid w:val="00E9528E"/>
    <w:rsid w:val="00EA079D"/>
    <w:rsid w:val="00EA5099"/>
    <w:rsid w:val="00EA6933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0249"/>
    <w:rsid w:val="00F81960"/>
    <w:rsid w:val="00F8769D"/>
    <w:rsid w:val="00F9350C"/>
    <w:rsid w:val="00F94EB5"/>
    <w:rsid w:val="00F9624D"/>
    <w:rsid w:val="00FB31C1"/>
    <w:rsid w:val="00FB58F2"/>
    <w:rsid w:val="00FC1981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14FD40"/>
  <w15:chartTrackingRefBased/>
  <w15:docId w15:val="{E61DF116-D3FC-47A3-BC0B-B460BB117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507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2F68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3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www.linkedin.com/in/mindev2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6095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7DE6CEC47C94E389F841D3A1D5238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9E0042-338F-456C-8354-CA618AFC50C2}"/>
      </w:docPartPr>
      <w:docPartBody>
        <w:p w:rsidR="005573CC" w:rsidRDefault="00755E2A">
          <w:pPr>
            <w:pStyle w:val="47DE6CEC47C94E389F841D3A1D523844"/>
          </w:pPr>
          <w:r w:rsidRPr="00CF1A49">
            <w:t>Experience</w:t>
          </w:r>
        </w:p>
      </w:docPartBody>
    </w:docPart>
    <w:docPart>
      <w:docPartPr>
        <w:name w:val="97C2BE3C8571494DBF4E31B23AFC8B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AAE563-8C23-4A1A-B2F2-9AE6BE7D952E}"/>
      </w:docPartPr>
      <w:docPartBody>
        <w:p w:rsidR="005573CC" w:rsidRDefault="00755E2A">
          <w:pPr>
            <w:pStyle w:val="97C2BE3C8571494DBF4E31B23AFC8B77"/>
          </w:pPr>
          <w:r w:rsidRPr="00CF1A49">
            <w:t>Education</w:t>
          </w:r>
        </w:p>
      </w:docPartBody>
    </w:docPart>
    <w:docPart>
      <w:docPartPr>
        <w:name w:val="E4ED10A6ACA1483685C74C68C3716C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3B07FB-5264-4BCB-889E-81B5BE2BADCC}"/>
      </w:docPartPr>
      <w:docPartBody>
        <w:p w:rsidR="005573CC" w:rsidRDefault="00870237" w:rsidP="00870237">
          <w:pPr>
            <w:pStyle w:val="E4ED10A6ACA1483685C74C68C3716CA2"/>
          </w:pPr>
          <w:r w:rsidRPr="00CF1A49">
            <w:t>·</w:t>
          </w:r>
        </w:p>
      </w:docPartBody>
    </w:docPart>
    <w:docPart>
      <w:docPartPr>
        <w:name w:val="D50E60C800FC4877AFE5632B584916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8A806-C175-454E-B858-D1C124C18063}"/>
      </w:docPartPr>
      <w:docPartBody>
        <w:p w:rsidR="005573CC" w:rsidRDefault="00870237" w:rsidP="00870237">
          <w:pPr>
            <w:pStyle w:val="D50E60C800FC4877AFE5632B584916C1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237"/>
    <w:rsid w:val="00010B7C"/>
    <w:rsid w:val="005573CC"/>
    <w:rsid w:val="005B3057"/>
    <w:rsid w:val="00755E2A"/>
    <w:rsid w:val="00870237"/>
    <w:rsid w:val="009F48D7"/>
    <w:rsid w:val="00A6600F"/>
    <w:rsid w:val="00CB4282"/>
    <w:rsid w:val="00FC7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2227078428D4BD689E3C59D408D15BD">
    <w:name w:val="82227078428D4BD689E3C59D408D15B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511B49A9C15F40DF9429077F8762FFEA">
    <w:name w:val="511B49A9C15F40DF9429077F8762FFEA"/>
  </w:style>
  <w:style w:type="paragraph" w:customStyle="1" w:styleId="B9266DF3CB5643CE9FFCFD0E5A196DB4">
    <w:name w:val="B9266DF3CB5643CE9FFCFD0E5A196DB4"/>
  </w:style>
  <w:style w:type="paragraph" w:customStyle="1" w:styleId="C359696AEC5B412B85D0D6D8ABF1C65E">
    <w:name w:val="C359696AEC5B412B85D0D6D8ABF1C65E"/>
  </w:style>
  <w:style w:type="paragraph" w:customStyle="1" w:styleId="5FA8F866AA694E2EA025938A815D625E">
    <w:name w:val="5FA8F866AA694E2EA025938A815D625E"/>
  </w:style>
  <w:style w:type="paragraph" w:customStyle="1" w:styleId="33B12269762D41FAAE0EFED4D645F3C7">
    <w:name w:val="33B12269762D41FAAE0EFED4D645F3C7"/>
  </w:style>
  <w:style w:type="paragraph" w:customStyle="1" w:styleId="9F01EDD3D0244160AA363323EDBCE386">
    <w:name w:val="9F01EDD3D0244160AA363323EDBCE386"/>
  </w:style>
  <w:style w:type="paragraph" w:customStyle="1" w:styleId="8CA79BAAB937447E985EFBE1FD5E07CA">
    <w:name w:val="8CA79BAAB937447E985EFBE1FD5E07CA"/>
  </w:style>
  <w:style w:type="paragraph" w:customStyle="1" w:styleId="D94768A2DC014EFA954948F1710ED0DD">
    <w:name w:val="D94768A2DC014EFA954948F1710ED0DD"/>
  </w:style>
  <w:style w:type="paragraph" w:customStyle="1" w:styleId="64E43F6A493542969AC4A17B57E2F301">
    <w:name w:val="64E43F6A493542969AC4A17B57E2F301"/>
  </w:style>
  <w:style w:type="paragraph" w:customStyle="1" w:styleId="A2D6FE8971D34201AC327E5B83A8DF56">
    <w:name w:val="A2D6FE8971D34201AC327E5B83A8DF56"/>
  </w:style>
  <w:style w:type="paragraph" w:customStyle="1" w:styleId="47DE6CEC47C94E389F841D3A1D523844">
    <w:name w:val="47DE6CEC47C94E389F841D3A1D523844"/>
  </w:style>
  <w:style w:type="paragraph" w:customStyle="1" w:styleId="1DEC6DEB950F41579E21D8EEBE1A6B57">
    <w:name w:val="1DEC6DEB950F41579E21D8EEBE1A6B57"/>
  </w:style>
  <w:style w:type="paragraph" w:customStyle="1" w:styleId="7FF44ECF263547E790FE1359BB56206F">
    <w:name w:val="7FF44ECF263547E790FE1359BB56206F"/>
  </w:style>
  <w:style w:type="paragraph" w:customStyle="1" w:styleId="628EC4915B7D4D149EDEAC3B0E546637">
    <w:name w:val="628EC4915B7D4D149EDEAC3B0E546637"/>
  </w:style>
  <w:style w:type="character" w:styleId="SubtleReference">
    <w:name w:val="Subtle Reference"/>
    <w:basedOn w:val="DefaultParagraphFont"/>
    <w:uiPriority w:val="10"/>
    <w:qFormat/>
    <w:rsid w:val="00870237"/>
    <w:rPr>
      <w:b/>
      <w:caps w:val="0"/>
      <w:smallCaps/>
      <w:color w:val="595959" w:themeColor="text1" w:themeTint="A6"/>
    </w:rPr>
  </w:style>
  <w:style w:type="paragraph" w:customStyle="1" w:styleId="F71F6CB8E1D34AAAAE61A52C154DCA0B">
    <w:name w:val="F71F6CB8E1D34AAAAE61A52C154DCA0B"/>
  </w:style>
  <w:style w:type="paragraph" w:customStyle="1" w:styleId="6D006274A4C14FD4BD2A47923F774ED7">
    <w:name w:val="6D006274A4C14FD4BD2A47923F774ED7"/>
  </w:style>
  <w:style w:type="paragraph" w:customStyle="1" w:styleId="906596945EF9462DBA86C667A7F39CFD">
    <w:name w:val="906596945EF9462DBA86C667A7F39CFD"/>
  </w:style>
  <w:style w:type="paragraph" w:customStyle="1" w:styleId="0E8072F4B3934C5D9EDB79E6DF545010">
    <w:name w:val="0E8072F4B3934C5D9EDB79E6DF545010"/>
  </w:style>
  <w:style w:type="paragraph" w:customStyle="1" w:styleId="278445CFEA25443699DDBAC439A5E903">
    <w:name w:val="278445CFEA25443699DDBAC439A5E903"/>
  </w:style>
  <w:style w:type="paragraph" w:customStyle="1" w:styleId="B0AADD6EDEBD41298308FD0BDDFFB842">
    <w:name w:val="B0AADD6EDEBD41298308FD0BDDFFB842"/>
  </w:style>
  <w:style w:type="paragraph" w:customStyle="1" w:styleId="15F0FEB7EAB741E180BA08AB9CFDA9BC">
    <w:name w:val="15F0FEB7EAB741E180BA08AB9CFDA9BC"/>
  </w:style>
  <w:style w:type="paragraph" w:customStyle="1" w:styleId="97C2BE3C8571494DBF4E31B23AFC8B77">
    <w:name w:val="97C2BE3C8571494DBF4E31B23AFC8B77"/>
  </w:style>
  <w:style w:type="paragraph" w:customStyle="1" w:styleId="C9FC1990260B4EB3AEC18F6C98D3667F">
    <w:name w:val="C9FC1990260B4EB3AEC18F6C98D3667F"/>
  </w:style>
  <w:style w:type="paragraph" w:customStyle="1" w:styleId="B8A707867BBB40CB92042E08931A31D5">
    <w:name w:val="B8A707867BBB40CB92042E08931A31D5"/>
  </w:style>
  <w:style w:type="paragraph" w:customStyle="1" w:styleId="7339DBFD9A9E4C7D9F714B62EA9EFDCB">
    <w:name w:val="7339DBFD9A9E4C7D9F714B62EA9EFDCB"/>
  </w:style>
  <w:style w:type="paragraph" w:customStyle="1" w:styleId="DA6B6E0AC2E749CB848FD923E4774769">
    <w:name w:val="DA6B6E0AC2E749CB848FD923E4774769"/>
  </w:style>
  <w:style w:type="paragraph" w:customStyle="1" w:styleId="812CE22B20784E3490BA163DBA8B2D56">
    <w:name w:val="812CE22B20784E3490BA163DBA8B2D56"/>
  </w:style>
  <w:style w:type="paragraph" w:customStyle="1" w:styleId="77D51E9643624AFA9869299B8260726F">
    <w:name w:val="77D51E9643624AFA9869299B8260726F"/>
  </w:style>
  <w:style w:type="paragraph" w:customStyle="1" w:styleId="B58A9242D97543C694F34359B9916BB2">
    <w:name w:val="B58A9242D97543C694F34359B9916BB2"/>
  </w:style>
  <w:style w:type="paragraph" w:customStyle="1" w:styleId="7AE5DE4E1DA3447B8CFD7CED8F1A377B">
    <w:name w:val="7AE5DE4E1DA3447B8CFD7CED8F1A377B"/>
  </w:style>
  <w:style w:type="paragraph" w:customStyle="1" w:styleId="212C6C3ED899487BBA333ECE4A11AEB1">
    <w:name w:val="212C6C3ED899487BBA333ECE4A11AEB1"/>
  </w:style>
  <w:style w:type="paragraph" w:customStyle="1" w:styleId="051CA55B74B340D09D86A4472CFFAE21">
    <w:name w:val="051CA55B74B340D09D86A4472CFFAE21"/>
  </w:style>
  <w:style w:type="paragraph" w:customStyle="1" w:styleId="060F122192E148FDADD09486674DE628">
    <w:name w:val="060F122192E148FDADD09486674DE628"/>
  </w:style>
  <w:style w:type="paragraph" w:customStyle="1" w:styleId="2D6479CC3C9E49C49F1B6DF03042C9BC">
    <w:name w:val="2D6479CC3C9E49C49F1B6DF03042C9BC"/>
  </w:style>
  <w:style w:type="paragraph" w:customStyle="1" w:styleId="C3D9328562ED4AD3B59A9CBCE8A236BB">
    <w:name w:val="C3D9328562ED4AD3B59A9CBCE8A236BB"/>
  </w:style>
  <w:style w:type="paragraph" w:customStyle="1" w:styleId="1C370C9A7C5E45D98B68099B92A574CE">
    <w:name w:val="1C370C9A7C5E45D98B68099B92A574CE"/>
  </w:style>
  <w:style w:type="paragraph" w:customStyle="1" w:styleId="D2786D5D684442C7829CCB04AF1A911B">
    <w:name w:val="D2786D5D684442C7829CCB04AF1A911B"/>
  </w:style>
  <w:style w:type="paragraph" w:customStyle="1" w:styleId="6D3C5D9769D240EDA49AA51AC4954385">
    <w:name w:val="6D3C5D9769D240EDA49AA51AC4954385"/>
  </w:style>
  <w:style w:type="paragraph" w:customStyle="1" w:styleId="2C44BE72D9A84F5B9761039DFC7A37B2">
    <w:name w:val="2C44BE72D9A84F5B9761039DFC7A37B2"/>
  </w:style>
  <w:style w:type="paragraph" w:customStyle="1" w:styleId="EED2D37DC5A64D9FB06F31F70E7CE532">
    <w:name w:val="EED2D37DC5A64D9FB06F31F70E7CE532"/>
  </w:style>
  <w:style w:type="paragraph" w:customStyle="1" w:styleId="E4ED10A6ACA1483685C74C68C3716CA2">
    <w:name w:val="E4ED10A6ACA1483685C74C68C3716CA2"/>
    <w:rsid w:val="00870237"/>
  </w:style>
  <w:style w:type="paragraph" w:customStyle="1" w:styleId="D50E60C800FC4877AFE5632B584916C1">
    <w:name w:val="D50E60C800FC4877AFE5632B584916C1"/>
    <w:rsid w:val="00870237"/>
  </w:style>
  <w:style w:type="paragraph" w:customStyle="1" w:styleId="970DB5B61C85422B95F8691047F407A1">
    <w:name w:val="970DB5B61C85422B95F8691047F407A1"/>
    <w:rsid w:val="00870237"/>
  </w:style>
  <w:style w:type="paragraph" w:customStyle="1" w:styleId="FC9C7F9374CA4955A98A0A84609D4DBF">
    <w:name w:val="FC9C7F9374CA4955A98A0A84609D4DBF"/>
    <w:rsid w:val="00870237"/>
  </w:style>
  <w:style w:type="paragraph" w:customStyle="1" w:styleId="844AA8261E2B4A1CA7742FAC6696471D">
    <w:name w:val="844AA8261E2B4A1CA7742FAC6696471D"/>
    <w:rsid w:val="00870237"/>
  </w:style>
  <w:style w:type="paragraph" w:customStyle="1" w:styleId="6692D2B83F604BB5A73D382395C5AD20">
    <w:name w:val="6692D2B83F604BB5A73D382395C5AD20"/>
    <w:rsid w:val="00870237"/>
  </w:style>
  <w:style w:type="paragraph" w:customStyle="1" w:styleId="7E7EC017E247465599C19CC2B36F41F9">
    <w:name w:val="7E7EC017E247465599C19CC2B36F41F9"/>
    <w:rsid w:val="00870237"/>
  </w:style>
  <w:style w:type="paragraph" w:customStyle="1" w:styleId="6F73D3AE14034B69B54805AD1F7BA1E9">
    <w:name w:val="6F73D3AE14034B69B54805AD1F7BA1E9"/>
    <w:rsid w:val="00870237"/>
  </w:style>
  <w:style w:type="paragraph" w:customStyle="1" w:styleId="339A7FFDB5BD401BB911844934D62846">
    <w:name w:val="339A7FFDB5BD401BB911844934D62846"/>
    <w:rsid w:val="00870237"/>
  </w:style>
  <w:style w:type="paragraph" w:customStyle="1" w:styleId="E0CBCA72A26948C9B341581356C7F7FF">
    <w:name w:val="E0CBCA72A26948C9B341581356C7F7FF"/>
    <w:rsid w:val="00870237"/>
  </w:style>
  <w:style w:type="paragraph" w:customStyle="1" w:styleId="CB58DC2E64F44ACCB2FFC8EE3901A450">
    <w:name w:val="CB58DC2E64F44ACCB2FFC8EE3901A450"/>
    <w:rsid w:val="00870237"/>
  </w:style>
  <w:style w:type="paragraph" w:customStyle="1" w:styleId="9B095DF793B54D9C8FACFA5F980F01CD">
    <w:name w:val="9B095DF793B54D9C8FACFA5F980F01CD"/>
    <w:rsid w:val="00870237"/>
  </w:style>
  <w:style w:type="paragraph" w:customStyle="1" w:styleId="A9DCDC9D9AFB4F51B9050A826FFBE6FB">
    <w:name w:val="A9DCDC9D9AFB4F51B9050A826FFBE6FB"/>
    <w:rsid w:val="00870237"/>
  </w:style>
  <w:style w:type="paragraph" w:customStyle="1" w:styleId="B01219647FC6468EB21AAA8932EDE500">
    <w:name w:val="B01219647FC6468EB21AAA8932EDE500"/>
    <w:rsid w:val="00870237"/>
  </w:style>
  <w:style w:type="paragraph" w:customStyle="1" w:styleId="C2637AC7DBB84725A4C0CFF0A2EE2AB2">
    <w:name w:val="C2637AC7DBB84725A4C0CFF0A2EE2AB2"/>
    <w:rsid w:val="00870237"/>
  </w:style>
  <w:style w:type="paragraph" w:customStyle="1" w:styleId="3C874FC4116B4B72A57BAD2639C8B240">
    <w:name w:val="3C874FC4116B4B72A57BAD2639C8B240"/>
    <w:rsid w:val="00870237"/>
  </w:style>
  <w:style w:type="paragraph" w:customStyle="1" w:styleId="F95D7E5014ED4A88ABE677D0B7A9318C">
    <w:name w:val="F95D7E5014ED4A88ABE677D0B7A9318C"/>
    <w:rsid w:val="00870237"/>
  </w:style>
  <w:style w:type="paragraph" w:customStyle="1" w:styleId="D3BAD5F0D769474ABAA165D4F1351B0F">
    <w:name w:val="D3BAD5F0D769474ABAA165D4F1351B0F"/>
    <w:rsid w:val="00870237"/>
  </w:style>
  <w:style w:type="paragraph" w:customStyle="1" w:styleId="7AE1AE3A9D0E455FA20928B0BFCF158E">
    <w:name w:val="7AE1AE3A9D0E455FA20928B0BFCF158E"/>
    <w:rsid w:val="00870237"/>
  </w:style>
  <w:style w:type="paragraph" w:customStyle="1" w:styleId="3737EDE711DB4702BED40E8CE33CFD51">
    <w:name w:val="3737EDE711DB4702BED40E8CE33CFD51"/>
    <w:rsid w:val="00870237"/>
  </w:style>
  <w:style w:type="paragraph" w:customStyle="1" w:styleId="FB8978EE4B8741E19982E4E9B2E557B9">
    <w:name w:val="FB8978EE4B8741E19982E4E9B2E557B9"/>
    <w:rsid w:val="00870237"/>
  </w:style>
  <w:style w:type="paragraph" w:customStyle="1" w:styleId="22A27E728AC04E9E9532DAAF7DF187A5">
    <w:name w:val="22A27E728AC04E9E9532DAAF7DF187A5"/>
    <w:rsid w:val="00870237"/>
  </w:style>
  <w:style w:type="paragraph" w:customStyle="1" w:styleId="5032E556B6864E3F8C591158906D792D">
    <w:name w:val="5032E556B6864E3F8C591158906D792D"/>
    <w:rsid w:val="00870237"/>
  </w:style>
  <w:style w:type="paragraph" w:customStyle="1" w:styleId="5FF5BBE5CF604F22AA89881119300108">
    <w:name w:val="5FF5BBE5CF604F22AA89881119300108"/>
    <w:rsid w:val="00870237"/>
  </w:style>
  <w:style w:type="paragraph" w:customStyle="1" w:styleId="A8C144A59D0F4956B9C82EC21207AD89">
    <w:name w:val="A8C144A59D0F4956B9C82EC21207AD89"/>
    <w:rsid w:val="00870237"/>
  </w:style>
  <w:style w:type="paragraph" w:customStyle="1" w:styleId="828C67DA534B41FC83F7289F872878AB">
    <w:name w:val="828C67DA534B41FC83F7289F872878AB"/>
    <w:rsid w:val="00870237"/>
  </w:style>
  <w:style w:type="paragraph" w:customStyle="1" w:styleId="B36F8D0B28694561BD11571FFC1CE944">
    <w:name w:val="B36F8D0B28694561BD11571FFC1CE944"/>
    <w:rsid w:val="00870237"/>
  </w:style>
  <w:style w:type="paragraph" w:customStyle="1" w:styleId="6D9BFF87AC92451BA90BF2903E958490">
    <w:name w:val="6D9BFF87AC92451BA90BF2903E958490"/>
    <w:rsid w:val="00870237"/>
  </w:style>
  <w:style w:type="paragraph" w:customStyle="1" w:styleId="286FE749081246BF9CD65CAF93EA8B19">
    <w:name w:val="286FE749081246BF9CD65CAF93EA8B19"/>
    <w:rsid w:val="00870237"/>
  </w:style>
  <w:style w:type="paragraph" w:customStyle="1" w:styleId="0A313ADC96EF4C87A7691FDF2475D484">
    <w:name w:val="0A313ADC96EF4C87A7691FDF2475D484"/>
    <w:rsid w:val="00870237"/>
  </w:style>
  <w:style w:type="paragraph" w:customStyle="1" w:styleId="D7352412A5F2407D86479E2F327E6306">
    <w:name w:val="D7352412A5F2407D86479E2F327E6306"/>
    <w:rsid w:val="00870237"/>
  </w:style>
  <w:style w:type="paragraph" w:customStyle="1" w:styleId="A5EF2750A2B74B67BB0761C3FF180EF2">
    <w:name w:val="A5EF2750A2B74B67BB0761C3FF180EF2"/>
    <w:rsid w:val="00870237"/>
  </w:style>
  <w:style w:type="paragraph" w:customStyle="1" w:styleId="C6DB0C8A0EA241F19C644DCF945F1138">
    <w:name w:val="C6DB0C8A0EA241F19C644DCF945F1138"/>
    <w:rsid w:val="00870237"/>
  </w:style>
  <w:style w:type="paragraph" w:customStyle="1" w:styleId="CBEFCBE68EB3436FA6790D51EC22E98F">
    <w:name w:val="CBEFCBE68EB3436FA6790D51EC22E98F"/>
    <w:rsid w:val="00870237"/>
  </w:style>
  <w:style w:type="paragraph" w:customStyle="1" w:styleId="94B753D7C19A4BC3B56796044DCCA020">
    <w:name w:val="94B753D7C19A4BC3B56796044DCCA020"/>
    <w:rsid w:val="00870237"/>
  </w:style>
  <w:style w:type="paragraph" w:customStyle="1" w:styleId="CC9B1A9275C44313830DB8A18EB4E9CF">
    <w:name w:val="CC9B1A9275C44313830DB8A18EB4E9CF"/>
    <w:rsid w:val="00870237"/>
  </w:style>
  <w:style w:type="paragraph" w:customStyle="1" w:styleId="DB21D807FEC44831B1E0A924660BF6AB">
    <w:name w:val="DB21D807FEC44831B1E0A924660BF6AB"/>
    <w:rsid w:val="00870237"/>
  </w:style>
  <w:style w:type="paragraph" w:customStyle="1" w:styleId="FBD5D3ED71D64CE791C7972699C86D80">
    <w:name w:val="FBD5D3ED71D64CE791C7972699C86D80"/>
    <w:rsid w:val="00870237"/>
  </w:style>
  <w:style w:type="paragraph" w:customStyle="1" w:styleId="AFD260EB3A2D42C6907A61CD8DE394C4">
    <w:name w:val="AFD260EB3A2D42C6907A61CD8DE394C4"/>
    <w:rsid w:val="00870237"/>
  </w:style>
  <w:style w:type="paragraph" w:customStyle="1" w:styleId="D11B962323134212B6F9BC7DFA8627DC">
    <w:name w:val="D11B962323134212B6F9BC7DFA8627DC"/>
    <w:rsid w:val="00870237"/>
  </w:style>
  <w:style w:type="paragraph" w:customStyle="1" w:styleId="50726545799A4676A98730A2C805B920">
    <w:name w:val="50726545799A4676A98730A2C805B920"/>
    <w:rsid w:val="00870237"/>
  </w:style>
  <w:style w:type="paragraph" w:customStyle="1" w:styleId="7735E2C6DE1F481DAE52B6882D2AA7EE">
    <w:name w:val="7735E2C6DE1F481DAE52B6882D2AA7EE"/>
    <w:rsid w:val="00870237"/>
  </w:style>
  <w:style w:type="paragraph" w:customStyle="1" w:styleId="EF4111B7AE554763B85836FE72AD0CBC">
    <w:name w:val="EF4111B7AE554763B85836FE72AD0CBC"/>
    <w:rsid w:val="00870237"/>
  </w:style>
  <w:style w:type="paragraph" w:customStyle="1" w:styleId="38BCFFD246594744B698641DCD8A8663">
    <w:name w:val="38BCFFD246594744B698641DCD8A8663"/>
    <w:rsid w:val="00870237"/>
  </w:style>
  <w:style w:type="paragraph" w:customStyle="1" w:styleId="E4B64934056241B5860DA5378A2246AA">
    <w:name w:val="E4B64934056241B5860DA5378A2246AA"/>
    <w:rsid w:val="00870237"/>
  </w:style>
  <w:style w:type="paragraph" w:customStyle="1" w:styleId="5E6B307A33FB4064940C4959DE920AEC">
    <w:name w:val="5E6B307A33FB4064940C4959DE920AEC"/>
    <w:rsid w:val="00870237"/>
  </w:style>
  <w:style w:type="paragraph" w:customStyle="1" w:styleId="3488304A142543FFA0DAA2E2B92E629A">
    <w:name w:val="3488304A142543FFA0DAA2E2B92E629A"/>
    <w:rsid w:val="00870237"/>
  </w:style>
  <w:style w:type="paragraph" w:customStyle="1" w:styleId="5C87A1ABB684426E9DAD99D1CADC24FB">
    <w:name w:val="5C87A1ABB684426E9DAD99D1CADC24FB"/>
    <w:rsid w:val="00870237"/>
  </w:style>
  <w:style w:type="paragraph" w:customStyle="1" w:styleId="E931C6BB13B243C6A0672A804AE7070D">
    <w:name w:val="E931C6BB13B243C6A0672A804AE7070D"/>
    <w:rsid w:val="00870237"/>
  </w:style>
  <w:style w:type="paragraph" w:customStyle="1" w:styleId="CD83911029054045B991FF51BA17CF9C">
    <w:name w:val="CD83911029054045B991FF51BA17CF9C"/>
    <w:rsid w:val="00870237"/>
  </w:style>
  <w:style w:type="paragraph" w:customStyle="1" w:styleId="717D7209D5F8413BAA3F66E4EFCEA64A">
    <w:name w:val="717D7209D5F8413BAA3F66E4EFCEA64A"/>
    <w:rsid w:val="00870237"/>
  </w:style>
  <w:style w:type="paragraph" w:customStyle="1" w:styleId="2437B525D6C94DE698F822E6EEEABE85">
    <w:name w:val="2437B525D6C94DE698F822E6EEEABE85"/>
    <w:rsid w:val="00870237"/>
  </w:style>
  <w:style w:type="paragraph" w:customStyle="1" w:styleId="14B84915228E497799A6275AB8E61A31">
    <w:name w:val="14B84915228E497799A6275AB8E61A31"/>
    <w:rsid w:val="00870237"/>
  </w:style>
  <w:style w:type="paragraph" w:customStyle="1" w:styleId="558157F543BF471DB43CDAE46718B738">
    <w:name w:val="558157F543BF471DB43CDAE46718B738"/>
    <w:rsid w:val="00870237"/>
  </w:style>
  <w:style w:type="paragraph" w:customStyle="1" w:styleId="40678180834C4D05A68961C0D3C96940">
    <w:name w:val="40678180834C4D05A68961C0D3C96940"/>
    <w:rsid w:val="00870237"/>
  </w:style>
  <w:style w:type="paragraph" w:customStyle="1" w:styleId="652CC637C38843659DC5127D8D4E99D4">
    <w:name w:val="652CC637C38843659DC5127D8D4E99D4"/>
    <w:rsid w:val="00870237"/>
  </w:style>
  <w:style w:type="paragraph" w:customStyle="1" w:styleId="C4D460EE9E1C4409B02A52E9A0565126">
    <w:name w:val="C4D460EE9E1C4409B02A52E9A0565126"/>
    <w:rsid w:val="00870237"/>
  </w:style>
  <w:style w:type="paragraph" w:customStyle="1" w:styleId="A4431A2A68DE41D493868626BBA6D526">
    <w:name w:val="A4431A2A68DE41D493868626BBA6D526"/>
    <w:rsid w:val="00870237"/>
  </w:style>
  <w:style w:type="paragraph" w:customStyle="1" w:styleId="DC589609A3A74B8FAD44146F7163CA31">
    <w:name w:val="DC589609A3A74B8FAD44146F7163CA31"/>
    <w:rsid w:val="00870237"/>
  </w:style>
  <w:style w:type="paragraph" w:customStyle="1" w:styleId="4474003B906141BF9ACDF5543D0E95F7">
    <w:name w:val="4474003B906141BF9ACDF5543D0E95F7"/>
    <w:rsid w:val="00870237"/>
  </w:style>
  <w:style w:type="paragraph" w:customStyle="1" w:styleId="4A324E64A97A4BBDA625A88BEAC9D1B2">
    <w:name w:val="4A324E64A97A4BBDA625A88BEAC9D1B2"/>
    <w:rsid w:val="00870237"/>
  </w:style>
  <w:style w:type="paragraph" w:customStyle="1" w:styleId="8865A505E4494EEC9BDE36626318DBEE">
    <w:name w:val="8865A505E4494EEC9BDE36626318DBEE"/>
    <w:rsid w:val="00870237"/>
  </w:style>
  <w:style w:type="paragraph" w:customStyle="1" w:styleId="FD5F5474FE66443F8CC5DBF3D723E678">
    <w:name w:val="FD5F5474FE66443F8CC5DBF3D723E678"/>
    <w:rsid w:val="00870237"/>
  </w:style>
  <w:style w:type="paragraph" w:customStyle="1" w:styleId="349BB34133AC4D8F8ACB173ACDFC097C">
    <w:name w:val="349BB34133AC4D8F8ACB173ACDFC097C"/>
    <w:rsid w:val="00870237"/>
  </w:style>
  <w:style w:type="paragraph" w:customStyle="1" w:styleId="201C2529B77C4B3CB672E58E3C803141">
    <w:name w:val="201C2529B77C4B3CB672E58E3C803141"/>
    <w:rsid w:val="00870237"/>
  </w:style>
  <w:style w:type="paragraph" w:customStyle="1" w:styleId="D3B39E6172104797B39F4C5FE8662F77">
    <w:name w:val="D3B39E6172104797B39F4C5FE8662F77"/>
    <w:rsid w:val="00870237"/>
  </w:style>
  <w:style w:type="paragraph" w:customStyle="1" w:styleId="76E004716F534D8B8B6005970C7B9FAF">
    <w:name w:val="76E004716F534D8B8B6005970C7B9FAF"/>
    <w:rsid w:val="00870237"/>
  </w:style>
  <w:style w:type="paragraph" w:customStyle="1" w:styleId="E95849ABF94E42C4A78D1B7FABBB6AAC">
    <w:name w:val="E95849ABF94E42C4A78D1B7FABBB6AAC"/>
    <w:rsid w:val="00870237"/>
  </w:style>
  <w:style w:type="paragraph" w:customStyle="1" w:styleId="AFD5DDBAB08643AB89C273656A8927EC">
    <w:name w:val="AFD5DDBAB08643AB89C273656A8927EC"/>
    <w:rsid w:val="00870237"/>
  </w:style>
  <w:style w:type="paragraph" w:customStyle="1" w:styleId="96C1847AE41A4F12ACCA0ED97BD5C552">
    <w:name w:val="96C1847AE41A4F12ACCA0ED97BD5C552"/>
    <w:rsid w:val="00870237"/>
  </w:style>
  <w:style w:type="paragraph" w:customStyle="1" w:styleId="2697EE88D2AE4C269D48392E490812BF">
    <w:name w:val="2697EE88D2AE4C269D48392E490812BF"/>
    <w:rsid w:val="00870237"/>
  </w:style>
  <w:style w:type="paragraph" w:customStyle="1" w:styleId="0F3A7B3FA8434843B2D79A02469A5EB7">
    <w:name w:val="0F3A7B3FA8434843B2D79A02469A5EB7"/>
    <w:rsid w:val="00870237"/>
  </w:style>
  <w:style w:type="paragraph" w:customStyle="1" w:styleId="66BBF2B1840847ACA3C8E72264AA180B">
    <w:name w:val="66BBF2B1840847ACA3C8E72264AA180B"/>
    <w:rsid w:val="00870237"/>
  </w:style>
  <w:style w:type="paragraph" w:customStyle="1" w:styleId="BE2A3A4F35C04B50AB44BA64A14572AF">
    <w:name w:val="BE2A3A4F35C04B50AB44BA64A14572AF"/>
    <w:rsid w:val="00870237"/>
  </w:style>
  <w:style w:type="paragraph" w:customStyle="1" w:styleId="13FEE2AADFC04502886B021DA3F1E0ED">
    <w:name w:val="13FEE2AADFC04502886B021DA3F1E0ED"/>
    <w:rsid w:val="00870237"/>
  </w:style>
  <w:style w:type="paragraph" w:customStyle="1" w:styleId="5CE3E38904224E21B8BACC559DC47A50">
    <w:name w:val="5CE3E38904224E21B8BACC559DC47A50"/>
    <w:rsid w:val="00870237"/>
  </w:style>
  <w:style w:type="paragraph" w:customStyle="1" w:styleId="D07D3817C71246D6850CFA6227989DAE">
    <w:name w:val="D07D3817C71246D6850CFA6227989DAE"/>
    <w:rsid w:val="00870237"/>
  </w:style>
  <w:style w:type="paragraph" w:customStyle="1" w:styleId="5483223F96FF44A0868B4CFE58277C49">
    <w:name w:val="5483223F96FF44A0868B4CFE58277C49"/>
    <w:rsid w:val="00870237"/>
  </w:style>
  <w:style w:type="paragraph" w:customStyle="1" w:styleId="F2E9DE1B923844928250F90E396C9FA7">
    <w:name w:val="F2E9DE1B923844928250F90E396C9FA7"/>
    <w:rsid w:val="00870237"/>
  </w:style>
  <w:style w:type="paragraph" w:customStyle="1" w:styleId="E19F47EDECE349929D98237E35727C38">
    <w:name w:val="E19F47EDECE349929D98237E35727C38"/>
    <w:rsid w:val="00870237"/>
  </w:style>
  <w:style w:type="paragraph" w:customStyle="1" w:styleId="5363A1B2E47645F59D0C0DB15BFF9A30">
    <w:name w:val="5363A1B2E47645F59D0C0DB15BFF9A30"/>
    <w:rsid w:val="00870237"/>
  </w:style>
  <w:style w:type="paragraph" w:customStyle="1" w:styleId="180D092B52FF4BF58457FDEA7BDD5E31">
    <w:name w:val="180D092B52FF4BF58457FDEA7BDD5E31"/>
    <w:rsid w:val="00870237"/>
  </w:style>
  <w:style w:type="paragraph" w:customStyle="1" w:styleId="1E142E020F864ABCAAA5B198CA7F1FC6">
    <w:name w:val="1E142E020F864ABCAAA5B198CA7F1FC6"/>
    <w:rsid w:val="00870237"/>
  </w:style>
  <w:style w:type="paragraph" w:customStyle="1" w:styleId="FF196638A20C451691BD88876A0B41E4">
    <w:name w:val="FF196638A20C451691BD88876A0B41E4"/>
    <w:rsid w:val="00870237"/>
  </w:style>
  <w:style w:type="paragraph" w:customStyle="1" w:styleId="BE4E189F9F9B4277BFCD296BB148F0CE">
    <w:name w:val="BE4E189F9F9B4277BFCD296BB148F0CE"/>
    <w:rsid w:val="00870237"/>
  </w:style>
  <w:style w:type="paragraph" w:customStyle="1" w:styleId="8908963733D5451E9F6206998DD5DE76">
    <w:name w:val="8908963733D5451E9F6206998DD5DE76"/>
    <w:rsid w:val="00870237"/>
  </w:style>
  <w:style w:type="paragraph" w:customStyle="1" w:styleId="5DE51E0F0D764F9EA5F22A04BB4F5784">
    <w:name w:val="5DE51E0F0D764F9EA5F22A04BB4F5784"/>
    <w:rsid w:val="00870237"/>
  </w:style>
  <w:style w:type="paragraph" w:customStyle="1" w:styleId="6BC8AE781B5A435E8A345549F425F519">
    <w:name w:val="6BC8AE781B5A435E8A345549F425F519"/>
    <w:rsid w:val="00870237"/>
  </w:style>
  <w:style w:type="paragraph" w:customStyle="1" w:styleId="94A6B409DE6C4F6086356200079AFCA8">
    <w:name w:val="94A6B409DE6C4F6086356200079AFCA8"/>
    <w:rsid w:val="00870237"/>
  </w:style>
  <w:style w:type="paragraph" w:customStyle="1" w:styleId="BBA2BFAFD5BB43B1BE7FCF4FC540B854">
    <w:name w:val="BBA2BFAFD5BB43B1BE7FCF4FC540B854"/>
    <w:rsid w:val="00870237"/>
  </w:style>
  <w:style w:type="paragraph" w:customStyle="1" w:styleId="DF2227FC062C44F785A7A14BFDB6C5D0">
    <w:name w:val="DF2227FC062C44F785A7A14BFDB6C5D0"/>
    <w:rsid w:val="00870237"/>
  </w:style>
  <w:style w:type="paragraph" w:customStyle="1" w:styleId="B04C5BEDA6484120968C884352C85EE1">
    <w:name w:val="B04C5BEDA6484120968C884352C85EE1"/>
    <w:rsid w:val="00870237"/>
  </w:style>
  <w:style w:type="paragraph" w:customStyle="1" w:styleId="4288BB6F83B640F7A7A1CF65624708DD">
    <w:name w:val="4288BB6F83B640F7A7A1CF65624708DD"/>
    <w:rsid w:val="00870237"/>
  </w:style>
  <w:style w:type="paragraph" w:customStyle="1" w:styleId="674C6BC51882475DAD9E6CA67A50D066">
    <w:name w:val="674C6BC51882475DAD9E6CA67A50D066"/>
    <w:rsid w:val="00870237"/>
  </w:style>
  <w:style w:type="paragraph" w:customStyle="1" w:styleId="50B0C73231B94B009BBD09B49BCCA27F">
    <w:name w:val="50B0C73231B94B009BBD09B49BCCA27F"/>
    <w:rsid w:val="00870237"/>
  </w:style>
  <w:style w:type="paragraph" w:customStyle="1" w:styleId="2563ED4D858A4DA580B0B98ED7D38897">
    <w:name w:val="2563ED4D858A4DA580B0B98ED7D38897"/>
    <w:rsid w:val="00870237"/>
  </w:style>
  <w:style w:type="paragraph" w:customStyle="1" w:styleId="1BEC4B34C5AE43EA8E99AF0F52D19416">
    <w:name w:val="1BEC4B34C5AE43EA8E99AF0F52D19416"/>
    <w:rsid w:val="00870237"/>
  </w:style>
  <w:style w:type="paragraph" w:customStyle="1" w:styleId="EB076169B83140A08A5BFA4603AB3168">
    <w:name w:val="EB076169B83140A08A5BFA4603AB3168"/>
    <w:rsid w:val="00870237"/>
  </w:style>
  <w:style w:type="paragraph" w:customStyle="1" w:styleId="4C41994113FB493AA6CB6A51AC984390">
    <w:name w:val="4C41994113FB493AA6CB6A51AC984390"/>
    <w:rsid w:val="00870237"/>
  </w:style>
  <w:style w:type="paragraph" w:customStyle="1" w:styleId="7F3D0A8DCEE848898E5E7152EC167013">
    <w:name w:val="7F3D0A8DCEE848898E5E7152EC167013"/>
    <w:rsid w:val="00870237"/>
  </w:style>
  <w:style w:type="paragraph" w:customStyle="1" w:styleId="763190B67DE24A8DBD62743001104A8D">
    <w:name w:val="763190B67DE24A8DBD62743001104A8D"/>
    <w:rsid w:val="00870237"/>
  </w:style>
  <w:style w:type="paragraph" w:customStyle="1" w:styleId="3367EA24B44446D6A95DC99DB79B9A14">
    <w:name w:val="3367EA24B44446D6A95DC99DB79B9A14"/>
    <w:rsid w:val="00870237"/>
  </w:style>
  <w:style w:type="paragraph" w:customStyle="1" w:styleId="F19BA186E174452A9CAE8F4E0E625F5A">
    <w:name w:val="F19BA186E174452A9CAE8F4E0E625F5A"/>
    <w:rsid w:val="00870237"/>
  </w:style>
  <w:style w:type="paragraph" w:customStyle="1" w:styleId="D2F1E6304C0A44849C31E2EDC53BB474">
    <w:name w:val="D2F1E6304C0A44849C31E2EDC53BB474"/>
    <w:rsid w:val="00870237"/>
  </w:style>
  <w:style w:type="paragraph" w:customStyle="1" w:styleId="E196B378F6F14F2E8E7DC8432542EFF8">
    <w:name w:val="E196B378F6F14F2E8E7DC8432542EFF8"/>
    <w:rsid w:val="00870237"/>
  </w:style>
  <w:style w:type="paragraph" w:customStyle="1" w:styleId="FF8D55D79CFA4BF986DA024D9717C649">
    <w:name w:val="FF8D55D79CFA4BF986DA024D9717C649"/>
    <w:rsid w:val="0087023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tf16402488_win32.dotx</Template>
  <TotalTime>69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Minhaz</dc:creator>
  <cp:keywords/>
  <dc:description/>
  <cp:lastModifiedBy>Minhaz</cp:lastModifiedBy>
  <cp:revision>12</cp:revision>
  <dcterms:created xsi:type="dcterms:W3CDTF">2020-10-07T19:51:00Z</dcterms:created>
  <dcterms:modified xsi:type="dcterms:W3CDTF">2020-10-19T19:33:00Z</dcterms:modified>
  <cp:category/>
</cp:coreProperties>
</file>