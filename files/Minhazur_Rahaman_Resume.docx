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720"/>
        <w:tblW w:w="490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190"/>
      </w:tblGrid>
      <w:tr w:rsidR="00692703" w:rsidRPr="00CA2FDA" w14:paraId="50435D06" w14:textId="77777777" w:rsidTr="00CA2FDA">
        <w:trPr>
          <w:trHeight w:hRule="exact" w:val="1080"/>
        </w:trPr>
        <w:tc>
          <w:tcPr>
            <w:tcW w:w="9190" w:type="dxa"/>
            <w:tcMar>
              <w:top w:w="0" w:type="dxa"/>
              <w:bottom w:w="0" w:type="dxa"/>
            </w:tcMar>
          </w:tcPr>
          <w:p w14:paraId="7DD899FF" w14:textId="77777777" w:rsidR="00F80249" w:rsidRPr="00CA2FDA" w:rsidRDefault="00F80249" w:rsidP="00F80249">
            <w:pPr>
              <w:pStyle w:val="Title"/>
              <w:rPr>
                <w:sz w:val="52"/>
                <w:szCs w:val="48"/>
              </w:rPr>
            </w:pPr>
            <w:r w:rsidRPr="00CA2FDA">
              <w:rPr>
                <w:sz w:val="52"/>
                <w:szCs w:val="48"/>
              </w:rPr>
              <w:t xml:space="preserve">mInhazur Rahaman </w:t>
            </w:r>
          </w:p>
          <w:p w14:paraId="7998B5CF" w14:textId="77777777" w:rsidR="00F80249" w:rsidRPr="00CA2FDA" w:rsidRDefault="00F80249" w:rsidP="00F80249">
            <w:pPr>
              <w:pStyle w:val="ContactInfo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 xml:space="preserve">Atlantic City, NJ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E4ED10A6ACA1483685C74C68C3716CA2"/>
                </w:placeholder>
                <w:temporary/>
                <w:showingPlcHdr/>
                <w15:appearance w15:val="hidden"/>
              </w:sdtPr>
              <w:sdtEndPr/>
              <w:sdtContent>
                <w:r w:rsidRPr="00CA2FDA">
                  <w:rPr>
                    <w:sz w:val="20"/>
                    <w:szCs w:val="20"/>
                  </w:rPr>
                  <w:t>·</w:t>
                </w:r>
              </w:sdtContent>
            </w:sdt>
            <w:r w:rsidRPr="00CA2FDA">
              <w:rPr>
                <w:sz w:val="20"/>
                <w:szCs w:val="20"/>
              </w:rPr>
              <w:t xml:space="preserve"> (609) 553-7130</w:t>
            </w:r>
          </w:p>
          <w:p w14:paraId="7283AEDF" w14:textId="0D1A1C62" w:rsidR="00F80249" w:rsidRPr="00CA2FDA" w:rsidRDefault="00F80249" w:rsidP="00F80249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 xml:space="preserve">minhazur190@gmail.com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D50E60C800FC4877AFE5632B584916C1"/>
                </w:placeholder>
                <w:temporary/>
                <w:showingPlcHdr/>
                <w15:appearance w15:val="hidden"/>
              </w:sdtPr>
              <w:sdtEndPr/>
              <w:sdtContent>
                <w:r w:rsidRPr="00CA2FDA">
                  <w:rPr>
                    <w:sz w:val="20"/>
                    <w:szCs w:val="20"/>
                  </w:rPr>
                  <w:t>·</w:t>
                </w:r>
              </w:sdtContent>
            </w:sdt>
            <w:r w:rsidRPr="00CA2FDA">
              <w:rPr>
                <w:sz w:val="20"/>
                <w:szCs w:val="20"/>
              </w:rPr>
              <w:t xml:space="preserve"> </w:t>
            </w:r>
            <w:hyperlink r:id="rId7" w:history="1">
              <w:r w:rsidR="002F688F" w:rsidRPr="00CA2FDA">
                <w:rPr>
                  <w:rStyle w:val="Hyperlink"/>
                  <w:sz w:val="20"/>
                  <w:szCs w:val="20"/>
                </w:rPr>
                <w:t>linkedin.com/in/mindev22</w:t>
              </w:r>
            </w:hyperlink>
          </w:p>
          <w:p w14:paraId="40D897C6" w14:textId="77777777" w:rsidR="00692703" w:rsidRPr="00CA2FDA" w:rsidRDefault="00692703" w:rsidP="00F80249">
            <w:pPr>
              <w:pStyle w:val="ContactInfoEmphasis"/>
              <w:contextualSpacing w:val="0"/>
              <w:rPr>
                <w:sz w:val="18"/>
                <w:szCs w:val="18"/>
              </w:rPr>
            </w:pPr>
          </w:p>
        </w:tc>
      </w:tr>
      <w:tr w:rsidR="009571D8" w:rsidRPr="00CA2FDA" w14:paraId="1B674A05" w14:textId="77777777" w:rsidTr="00CA2FDA">
        <w:trPr>
          <w:trHeight w:val="645"/>
        </w:trPr>
        <w:tc>
          <w:tcPr>
            <w:tcW w:w="9190" w:type="dxa"/>
            <w:tcMar>
              <w:top w:w="432" w:type="dxa"/>
            </w:tcMar>
          </w:tcPr>
          <w:p w14:paraId="43547DB4" w14:textId="77777777" w:rsidR="001755A8" w:rsidRPr="00CA2FDA" w:rsidRDefault="00F80249" w:rsidP="00F80249">
            <w:pPr>
              <w:contextualSpacing w:val="0"/>
              <w:jc w:val="center"/>
              <w:rPr>
                <w:sz w:val="18"/>
                <w:szCs w:val="18"/>
              </w:rPr>
            </w:pPr>
            <w:r w:rsidRPr="00CA2FDA">
              <w:t>I’m an aspiring full stack developer with experience and am very dedicated to my work in creating great, reliable, and useful applications for consumers.</w:t>
            </w:r>
          </w:p>
        </w:tc>
      </w:tr>
    </w:tbl>
    <w:p w14:paraId="648F5D4F" w14:textId="77777777" w:rsidR="00F80249" w:rsidRPr="00CA2FDA" w:rsidRDefault="00F80249" w:rsidP="004E01EB">
      <w:pPr>
        <w:pStyle w:val="Heading1"/>
        <w:rPr>
          <w:sz w:val="22"/>
          <w:szCs w:val="24"/>
        </w:rPr>
      </w:pPr>
      <w:r w:rsidRPr="00CA2FDA">
        <w:rPr>
          <w:sz w:val="22"/>
          <w:szCs w:val="24"/>
        </w:rPr>
        <w:t>Skills</w:t>
      </w:r>
    </w:p>
    <w:tbl>
      <w:tblPr>
        <w:tblStyle w:val="TableGrid"/>
        <w:tblpPr w:leftFromText="180" w:rightFromText="180" w:vertAnchor="text" w:horzAnchor="margin" w:tblpY="137"/>
        <w:tblW w:w="577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2"/>
        <w:gridCol w:w="5407"/>
      </w:tblGrid>
      <w:tr w:rsidR="00F80249" w:rsidRPr="00CA2FDA" w14:paraId="485CDA2F" w14:textId="77777777" w:rsidTr="00F80249">
        <w:trPr>
          <w:trHeight w:val="24"/>
        </w:trPr>
        <w:tc>
          <w:tcPr>
            <w:tcW w:w="5402" w:type="dxa"/>
          </w:tcPr>
          <w:p w14:paraId="6AFB8214" w14:textId="77777777" w:rsidR="00F80249" w:rsidRPr="00CA2FDA" w:rsidRDefault="00F80249" w:rsidP="00F80249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  <w:bCs/>
                <w:color w:val="auto"/>
                <w:sz w:val="20"/>
                <w:szCs w:val="20"/>
              </w:rPr>
            </w:pPr>
            <w:r w:rsidRPr="00CA2FDA">
              <w:rPr>
                <w:b/>
                <w:bCs/>
                <w:color w:val="auto"/>
                <w:sz w:val="20"/>
                <w:szCs w:val="20"/>
              </w:rPr>
              <w:t>Languages</w:t>
            </w:r>
          </w:p>
          <w:p w14:paraId="459574C1" w14:textId="77777777" w:rsidR="00483A83" w:rsidRPr="00CA2FDA" w:rsidRDefault="00483A83" w:rsidP="00483A83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Python</w:t>
            </w:r>
          </w:p>
          <w:p w14:paraId="4DBA2610" w14:textId="39C710B7" w:rsidR="00F80249" w:rsidRPr="00CA2FDA" w:rsidRDefault="00483A83" w:rsidP="00F80249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JavaScript</w:t>
            </w:r>
          </w:p>
          <w:p w14:paraId="3B9CF729" w14:textId="77777777" w:rsidR="00483A83" w:rsidRPr="00CA2FDA" w:rsidRDefault="00483A83" w:rsidP="00483A83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HTML</w:t>
            </w:r>
          </w:p>
          <w:p w14:paraId="795303C2" w14:textId="77777777" w:rsidR="00F80249" w:rsidRPr="00CA2FDA" w:rsidRDefault="00F80249" w:rsidP="00F80249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CSS</w:t>
            </w:r>
          </w:p>
          <w:p w14:paraId="33EB0C8B" w14:textId="77777777" w:rsidR="00F80249" w:rsidRPr="00CA2FDA" w:rsidRDefault="00F80249" w:rsidP="00F80249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Java</w:t>
            </w:r>
          </w:p>
          <w:p w14:paraId="78C85CD6" w14:textId="6557810B" w:rsidR="00483A83" w:rsidRPr="00CA2FDA" w:rsidRDefault="00483A83" w:rsidP="00F80249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C++</w:t>
            </w:r>
          </w:p>
        </w:tc>
        <w:tc>
          <w:tcPr>
            <w:tcW w:w="5407" w:type="dxa"/>
            <w:tcMar>
              <w:left w:w="360" w:type="dxa"/>
            </w:tcMar>
          </w:tcPr>
          <w:p w14:paraId="399E77A7" w14:textId="47BC40A7" w:rsidR="00F80249" w:rsidRPr="00CA2FDA" w:rsidRDefault="00483A83" w:rsidP="00F80249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  <w:bCs/>
                <w:color w:val="auto"/>
                <w:sz w:val="20"/>
                <w:szCs w:val="20"/>
              </w:rPr>
            </w:pPr>
            <w:r w:rsidRPr="00CA2FDA">
              <w:rPr>
                <w:b/>
                <w:bCs/>
                <w:color w:val="auto"/>
                <w:sz w:val="20"/>
                <w:szCs w:val="20"/>
              </w:rPr>
              <w:t>Libraries &amp; Frameworks</w:t>
            </w:r>
          </w:p>
          <w:p w14:paraId="0D7AC138" w14:textId="5E1EF08A" w:rsidR="00A01AD9" w:rsidRPr="00CA2FDA" w:rsidRDefault="00F80249" w:rsidP="00A01AD9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MongoDB (Mongoose)</w:t>
            </w:r>
          </w:p>
          <w:p w14:paraId="2449D0D8" w14:textId="77777777" w:rsidR="007B528F" w:rsidRPr="00CA2FDA" w:rsidRDefault="007B528F" w:rsidP="00F80249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Node.js</w:t>
            </w:r>
          </w:p>
          <w:p w14:paraId="412BF077" w14:textId="77777777" w:rsidR="00483A83" w:rsidRPr="00CA2FDA" w:rsidRDefault="00483A83" w:rsidP="00F80249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Express.js</w:t>
            </w:r>
          </w:p>
          <w:p w14:paraId="423CC238" w14:textId="77777777" w:rsidR="00483A83" w:rsidRPr="00CA2FDA" w:rsidRDefault="00483A83" w:rsidP="00F80249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Django</w:t>
            </w:r>
          </w:p>
          <w:p w14:paraId="3579ADA3" w14:textId="77777777" w:rsidR="00483A83" w:rsidRPr="00CA2FDA" w:rsidRDefault="00483A83" w:rsidP="00483A83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React.js</w:t>
            </w:r>
          </w:p>
          <w:p w14:paraId="4154358E" w14:textId="62ACF854" w:rsidR="00A01AD9" w:rsidRPr="00CA2FDA" w:rsidRDefault="00A01AD9" w:rsidP="00483A83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PostgreSQL</w:t>
            </w:r>
          </w:p>
          <w:p w14:paraId="18B73AF0" w14:textId="63FECEE6" w:rsidR="00483A83" w:rsidRPr="00CA2FDA" w:rsidRDefault="00483A83" w:rsidP="00483A83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Materialize.css</w:t>
            </w:r>
          </w:p>
        </w:tc>
      </w:tr>
    </w:tbl>
    <w:p w14:paraId="2D2B247A" w14:textId="519BB605" w:rsidR="00F80249" w:rsidRPr="00CA2FDA" w:rsidRDefault="00F80249" w:rsidP="004E01EB">
      <w:pPr>
        <w:pStyle w:val="Heading1"/>
        <w:rPr>
          <w:sz w:val="22"/>
          <w:szCs w:val="24"/>
        </w:rPr>
      </w:pPr>
    </w:p>
    <w:p w14:paraId="6B232945" w14:textId="77777777" w:rsidR="004E01EB" w:rsidRPr="00CA2FDA" w:rsidRDefault="00774A73" w:rsidP="004E01EB">
      <w:pPr>
        <w:pStyle w:val="Heading1"/>
        <w:rPr>
          <w:sz w:val="22"/>
          <w:szCs w:val="24"/>
        </w:rPr>
      </w:pPr>
      <w:sdt>
        <w:sdtPr>
          <w:rPr>
            <w:sz w:val="22"/>
            <w:szCs w:val="24"/>
          </w:rPr>
          <w:alias w:val="Experience:"/>
          <w:tag w:val="Experience:"/>
          <w:id w:val="-1983300934"/>
          <w:placeholder>
            <w:docPart w:val="47DE6CEC47C94E389F841D3A1D523844"/>
          </w:placeholder>
          <w:temporary/>
          <w:showingPlcHdr/>
          <w15:appearance w15:val="hidden"/>
        </w:sdtPr>
        <w:sdtEndPr/>
        <w:sdtContent>
          <w:r w:rsidR="004E01EB" w:rsidRPr="00CA2FDA">
            <w:rPr>
              <w:sz w:val="22"/>
              <w:szCs w:val="24"/>
            </w:rPr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A2FDA" w14:paraId="037CE177" w14:textId="77777777" w:rsidTr="00F80249">
        <w:trPr>
          <w:trHeight w:val="1438"/>
        </w:trPr>
        <w:tc>
          <w:tcPr>
            <w:tcW w:w="9714" w:type="dxa"/>
          </w:tcPr>
          <w:p w14:paraId="48B82F44" w14:textId="1B8B1911" w:rsidR="00F80249" w:rsidRPr="00CA2FDA" w:rsidRDefault="00F80249" w:rsidP="003C7B4C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CA2FDA">
              <w:rPr>
                <w:sz w:val="24"/>
                <w:szCs w:val="24"/>
              </w:rPr>
              <w:t>General Assembly Projects</w:t>
            </w:r>
          </w:p>
          <w:p w14:paraId="75C2782D" w14:textId="77777777" w:rsidR="007065C6" w:rsidRPr="00CA2FDA" w:rsidRDefault="007065C6" w:rsidP="007065C6">
            <w:pPr>
              <w:pStyle w:val="Heading2"/>
              <w:numPr>
                <w:ilvl w:val="0"/>
                <w:numId w:val="16"/>
              </w:numPr>
              <w:outlineLvl w:val="1"/>
              <w:rPr>
                <w:b w:val="0"/>
                <w:bCs/>
                <w:color w:val="595959" w:themeColor="text1" w:themeTint="A6"/>
                <w:sz w:val="19"/>
                <w:szCs w:val="19"/>
              </w:rPr>
            </w:pPr>
            <w:r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 xml:space="preserve">A Social Media Site (HTML, CSS, JS, Python, Django, </w:t>
            </w:r>
            <w:proofErr w:type="spellStart"/>
            <w:r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>PostgresSQL</w:t>
            </w:r>
            <w:proofErr w:type="spellEnd"/>
            <w:r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>)</w:t>
            </w:r>
          </w:p>
          <w:p w14:paraId="40895C78" w14:textId="77777777" w:rsidR="007065C6" w:rsidRPr="00CA2FDA" w:rsidRDefault="007065C6" w:rsidP="007065C6">
            <w:pPr>
              <w:pStyle w:val="Heading2"/>
              <w:ind w:left="720"/>
              <w:outlineLvl w:val="1"/>
              <w:rPr>
                <w:b w:val="0"/>
                <w:bCs/>
                <w:color w:val="auto"/>
                <w:sz w:val="19"/>
                <w:szCs w:val="19"/>
              </w:rPr>
            </w:pPr>
            <w:r w:rsidRPr="00CA2FDA">
              <w:rPr>
                <w:b w:val="0"/>
                <w:bCs/>
                <w:caps w:val="0"/>
                <w:color w:val="auto"/>
                <w:sz w:val="19"/>
                <w:szCs w:val="19"/>
              </w:rPr>
              <w:t xml:space="preserve">         - Allows you to create a user, password and profile to make public posts about specific cities around the world.</w:t>
            </w:r>
          </w:p>
          <w:p w14:paraId="70AD46D3" w14:textId="77777777" w:rsidR="007065C6" w:rsidRPr="00CA2FDA" w:rsidRDefault="007065C6" w:rsidP="007065C6">
            <w:pPr>
              <w:pStyle w:val="Heading2"/>
              <w:contextualSpacing w:val="0"/>
              <w:outlineLvl w:val="1"/>
              <w:rPr>
                <w:b w:val="0"/>
                <w:bCs/>
                <w:caps w:val="0"/>
                <w:color w:val="auto"/>
                <w:sz w:val="19"/>
                <w:szCs w:val="19"/>
              </w:rPr>
            </w:pPr>
            <w:r w:rsidRPr="00CA2FDA">
              <w:rPr>
                <w:b w:val="0"/>
                <w:bCs/>
                <w:caps w:val="0"/>
                <w:color w:val="auto"/>
                <w:sz w:val="19"/>
                <w:szCs w:val="19"/>
              </w:rPr>
              <w:t xml:space="preserve">                        - Allows you to view other peoples posts and make comments about them.</w:t>
            </w:r>
          </w:p>
          <w:p w14:paraId="303F7829" w14:textId="77777777" w:rsidR="007065C6" w:rsidRPr="00CA2FDA" w:rsidRDefault="007065C6" w:rsidP="007065C6">
            <w:pPr>
              <w:pStyle w:val="Heading2"/>
              <w:numPr>
                <w:ilvl w:val="0"/>
                <w:numId w:val="16"/>
              </w:numPr>
              <w:outlineLvl w:val="1"/>
              <w:rPr>
                <w:b w:val="0"/>
                <w:bCs/>
                <w:color w:val="595959" w:themeColor="text1" w:themeTint="A6"/>
                <w:sz w:val="19"/>
                <w:szCs w:val="19"/>
              </w:rPr>
            </w:pPr>
            <w:r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>A Music Playlist Site (HTML, CSS, JS, Express.js, MongoDB, Genius API)</w:t>
            </w:r>
          </w:p>
          <w:p w14:paraId="0DF19191" w14:textId="77777777" w:rsidR="007065C6" w:rsidRPr="00CA2FDA" w:rsidRDefault="007065C6" w:rsidP="007065C6">
            <w:pPr>
              <w:pStyle w:val="Heading2"/>
              <w:ind w:left="720"/>
              <w:outlineLvl w:val="1"/>
              <w:rPr>
                <w:b w:val="0"/>
                <w:bCs/>
                <w:color w:val="auto"/>
                <w:sz w:val="19"/>
                <w:szCs w:val="19"/>
              </w:rPr>
            </w:pPr>
            <w:r w:rsidRPr="00CA2FDA">
              <w:rPr>
                <w:b w:val="0"/>
                <w:bCs/>
                <w:caps w:val="0"/>
                <w:color w:val="auto"/>
                <w:sz w:val="19"/>
                <w:szCs w:val="19"/>
              </w:rPr>
              <w:t xml:space="preserve">         - Allows you to create a user and password, create playlists and add songs with embedded      music videos</w:t>
            </w:r>
          </w:p>
          <w:p w14:paraId="076A24E5" w14:textId="77777777" w:rsidR="007065C6" w:rsidRPr="00CA2FDA" w:rsidRDefault="007065C6" w:rsidP="007065C6">
            <w:pPr>
              <w:pStyle w:val="Heading2"/>
              <w:contextualSpacing w:val="0"/>
              <w:outlineLvl w:val="1"/>
              <w:rPr>
                <w:b w:val="0"/>
                <w:bCs/>
                <w:caps w:val="0"/>
                <w:color w:val="auto"/>
                <w:sz w:val="19"/>
                <w:szCs w:val="19"/>
              </w:rPr>
            </w:pPr>
            <w:r w:rsidRPr="00CA2FDA">
              <w:rPr>
                <w:b w:val="0"/>
                <w:bCs/>
                <w:caps w:val="0"/>
                <w:color w:val="auto"/>
                <w:sz w:val="19"/>
                <w:szCs w:val="19"/>
              </w:rPr>
              <w:t xml:space="preserve">                        - Allows to view other playlists from other users.</w:t>
            </w:r>
          </w:p>
          <w:p w14:paraId="4F5DBBA0" w14:textId="030A6F49" w:rsidR="003C7B4C" w:rsidRPr="00CA2FDA" w:rsidRDefault="003C7B4C" w:rsidP="003C7B4C">
            <w:pPr>
              <w:pStyle w:val="Heading2"/>
              <w:numPr>
                <w:ilvl w:val="0"/>
                <w:numId w:val="16"/>
              </w:numPr>
              <w:outlineLvl w:val="1"/>
              <w:rPr>
                <w:b w:val="0"/>
                <w:bCs/>
                <w:color w:val="595959" w:themeColor="text1" w:themeTint="A6"/>
                <w:sz w:val="19"/>
                <w:szCs w:val="19"/>
              </w:rPr>
            </w:pPr>
            <w:proofErr w:type="spellStart"/>
            <w:r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>Tomag</w:t>
            </w:r>
            <w:r w:rsidR="007065C6"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>a</w:t>
            </w:r>
            <w:r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>tchi</w:t>
            </w:r>
            <w:proofErr w:type="spellEnd"/>
            <w:r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 xml:space="preserve"> </w:t>
            </w:r>
            <w:proofErr w:type="spellStart"/>
            <w:r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>Pokemon</w:t>
            </w:r>
            <w:proofErr w:type="spellEnd"/>
            <w:r w:rsidRPr="00CA2FDA">
              <w:rPr>
                <w:b w:val="0"/>
                <w:bCs/>
                <w:caps w:val="0"/>
                <w:color w:val="595959" w:themeColor="text1" w:themeTint="A6"/>
                <w:sz w:val="19"/>
                <w:szCs w:val="19"/>
              </w:rPr>
              <w:t xml:space="preserve"> Browser Game (HTML, CSS, JS)</w:t>
            </w:r>
          </w:p>
          <w:p w14:paraId="59F3D0F9" w14:textId="5D28DA7B" w:rsidR="003C7B4C" w:rsidRPr="00CA2FDA" w:rsidRDefault="003C7B4C" w:rsidP="003C7B4C">
            <w:pPr>
              <w:pStyle w:val="Heading2"/>
              <w:ind w:left="720"/>
              <w:outlineLvl w:val="1"/>
              <w:rPr>
                <w:b w:val="0"/>
                <w:bCs/>
                <w:color w:val="auto"/>
                <w:sz w:val="19"/>
                <w:szCs w:val="19"/>
              </w:rPr>
            </w:pPr>
            <w:r w:rsidRPr="00CA2FDA">
              <w:rPr>
                <w:b w:val="0"/>
                <w:bCs/>
                <w:caps w:val="0"/>
                <w:color w:val="auto"/>
                <w:sz w:val="19"/>
                <w:szCs w:val="19"/>
              </w:rPr>
              <w:t xml:space="preserve">         - A game that requires skill and focus on taking care of a pet that is always on a running timer.</w:t>
            </w:r>
          </w:p>
          <w:p w14:paraId="79A4D737" w14:textId="236AD000" w:rsidR="003C7B4C" w:rsidRPr="00CA2FDA" w:rsidRDefault="003C7B4C" w:rsidP="003C7B4C">
            <w:pPr>
              <w:pStyle w:val="Heading2"/>
              <w:ind w:left="720"/>
              <w:outlineLvl w:val="1"/>
              <w:rPr>
                <w:b w:val="0"/>
                <w:bCs/>
                <w:color w:val="auto"/>
                <w:sz w:val="19"/>
                <w:szCs w:val="19"/>
              </w:rPr>
            </w:pPr>
            <w:r w:rsidRPr="00CA2FDA">
              <w:rPr>
                <w:b w:val="0"/>
                <w:bCs/>
                <w:caps w:val="0"/>
                <w:color w:val="auto"/>
                <w:sz w:val="19"/>
                <w:szCs w:val="19"/>
              </w:rPr>
              <w:t xml:space="preserve">         - The goal is to take of your pet for as long as possible until you lose the game.</w:t>
            </w:r>
          </w:p>
          <w:p w14:paraId="54ECD968" w14:textId="77777777" w:rsidR="00A01AD9" w:rsidRPr="00CA2FDA" w:rsidRDefault="00A01AD9" w:rsidP="008135B2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  <w:sz w:val="16"/>
                <w:szCs w:val="16"/>
              </w:rPr>
            </w:pPr>
          </w:p>
          <w:p w14:paraId="5CFA257C" w14:textId="77777777" w:rsidR="00F80249" w:rsidRPr="00CA2FDA" w:rsidRDefault="00F80249" w:rsidP="001D0BF1">
            <w:pPr>
              <w:contextualSpacing w:val="0"/>
              <w:rPr>
                <w:sz w:val="18"/>
                <w:szCs w:val="18"/>
              </w:rPr>
            </w:pPr>
          </w:p>
        </w:tc>
      </w:tr>
      <w:tr w:rsidR="00F61DF9" w:rsidRPr="00CA2FDA" w14:paraId="469018BB" w14:textId="77777777" w:rsidTr="00F80249">
        <w:trPr>
          <w:trHeight w:val="1424"/>
        </w:trPr>
        <w:tc>
          <w:tcPr>
            <w:tcW w:w="9714" w:type="dxa"/>
            <w:tcMar>
              <w:top w:w="216" w:type="dxa"/>
            </w:tcMar>
          </w:tcPr>
          <w:p w14:paraId="68E2366B" w14:textId="77777777" w:rsidR="00F80249" w:rsidRPr="00CA2FDA" w:rsidRDefault="00F80249" w:rsidP="00F8024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CA2FDA">
              <w:rPr>
                <w:sz w:val="24"/>
                <w:szCs w:val="24"/>
              </w:rPr>
              <w:t>Rowan university projects</w:t>
            </w:r>
          </w:p>
          <w:p w14:paraId="10E924C7" w14:textId="5FF1466C" w:rsidR="005D55E3" w:rsidRPr="00CA2FDA" w:rsidRDefault="005D55E3" w:rsidP="00F80249">
            <w:pPr>
              <w:pStyle w:val="ListParagraph"/>
              <w:numPr>
                <w:ilvl w:val="0"/>
                <w:numId w:val="14"/>
              </w:numPr>
              <w:rPr>
                <w:sz w:val="19"/>
                <w:szCs w:val="19"/>
              </w:rPr>
            </w:pPr>
            <w:r w:rsidRPr="00CA2FDA">
              <w:rPr>
                <w:sz w:val="19"/>
                <w:szCs w:val="19"/>
              </w:rPr>
              <w:t xml:space="preserve">A website that draws from a database that takes in data from IGDB, Amazon, and </w:t>
            </w:r>
            <w:proofErr w:type="spellStart"/>
            <w:r w:rsidRPr="00CA2FDA">
              <w:rPr>
                <w:sz w:val="19"/>
                <w:szCs w:val="19"/>
              </w:rPr>
              <w:t>Gamespot</w:t>
            </w:r>
            <w:proofErr w:type="spellEnd"/>
            <w:r w:rsidRPr="00CA2FDA">
              <w:rPr>
                <w:sz w:val="19"/>
                <w:szCs w:val="19"/>
              </w:rPr>
              <w:t xml:space="preserve"> APIs to display video game info such as covers, descriptions, prices, and rating.</w:t>
            </w:r>
          </w:p>
          <w:p w14:paraId="494E9CCF" w14:textId="465DA0A8" w:rsidR="00544D78" w:rsidRPr="00CA2FDA" w:rsidRDefault="00544D78" w:rsidP="00F80249">
            <w:pPr>
              <w:pStyle w:val="ListParagraph"/>
              <w:numPr>
                <w:ilvl w:val="0"/>
                <w:numId w:val="14"/>
              </w:numPr>
              <w:rPr>
                <w:sz w:val="19"/>
                <w:szCs w:val="19"/>
              </w:rPr>
            </w:pPr>
            <w:r w:rsidRPr="00CA2FDA">
              <w:rPr>
                <w:sz w:val="19"/>
                <w:szCs w:val="19"/>
              </w:rPr>
              <w:t>Program to encode and decode information within the bits of a picture (Steganography)</w:t>
            </w:r>
          </w:p>
          <w:p w14:paraId="67E2874A" w14:textId="0A645507" w:rsidR="00F80249" w:rsidRPr="00CA2FDA" w:rsidRDefault="00F80249" w:rsidP="00F80249">
            <w:pPr>
              <w:pStyle w:val="ListParagraph"/>
              <w:numPr>
                <w:ilvl w:val="0"/>
                <w:numId w:val="14"/>
              </w:numPr>
              <w:rPr>
                <w:sz w:val="19"/>
                <w:szCs w:val="19"/>
              </w:rPr>
            </w:pPr>
            <w:r w:rsidRPr="00CA2FDA">
              <w:rPr>
                <w:sz w:val="19"/>
                <w:szCs w:val="19"/>
              </w:rPr>
              <w:t>Simple Website using HTML, PHP, CSS, and JS and Twitter data</w:t>
            </w:r>
            <w:r w:rsidR="00DB0677" w:rsidRPr="00CA2FDA">
              <w:rPr>
                <w:sz w:val="19"/>
                <w:szCs w:val="19"/>
              </w:rPr>
              <w:t xml:space="preserve"> to display a newsfeed of tweets from multiple twitter accounts</w:t>
            </w:r>
          </w:p>
          <w:p w14:paraId="786D16C5" w14:textId="250370E7" w:rsidR="00F61DF9" w:rsidRPr="00CA2FDA" w:rsidRDefault="00544D78" w:rsidP="00F80249">
            <w:pPr>
              <w:pStyle w:val="ListParagraph"/>
              <w:numPr>
                <w:ilvl w:val="0"/>
                <w:numId w:val="14"/>
              </w:numPr>
              <w:rPr>
                <w:sz w:val="19"/>
                <w:szCs w:val="19"/>
              </w:rPr>
            </w:pPr>
            <w:r w:rsidRPr="00CA2FDA">
              <w:rPr>
                <w:sz w:val="19"/>
                <w:szCs w:val="19"/>
              </w:rPr>
              <w:t>A h</w:t>
            </w:r>
            <w:r w:rsidR="00F80249" w:rsidRPr="00CA2FDA">
              <w:rPr>
                <w:sz w:val="19"/>
                <w:szCs w:val="19"/>
              </w:rPr>
              <w:t>ome/</w:t>
            </w:r>
            <w:r w:rsidRPr="00CA2FDA">
              <w:rPr>
                <w:sz w:val="19"/>
                <w:szCs w:val="19"/>
              </w:rPr>
              <w:t>apartment/condo renting service on Java</w:t>
            </w:r>
            <w:r w:rsidR="005D55E3" w:rsidRPr="00CA2FDA">
              <w:rPr>
                <w:sz w:val="19"/>
                <w:szCs w:val="19"/>
              </w:rPr>
              <w:t xml:space="preserve"> made in a group project</w:t>
            </w:r>
          </w:p>
          <w:p w14:paraId="0C0F6B32" w14:textId="77777777" w:rsidR="00544D78" w:rsidRPr="00CA2FDA" w:rsidRDefault="00544D78" w:rsidP="00544D78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CA2FDA">
              <w:rPr>
                <w:sz w:val="19"/>
                <w:szCs w:val="19"/>
              </w:rPr>
              <w:t>Program that provides multiple graphs, charts, and estimates on budgeting using C++</w:t>
            </w:r>
          </w:p>
        </w:tc>
      </w:tr>
    </w:tbl>
    <w:sdt>
      <w:sdtPr>
        <w:rPr>
          <w:sz w:val="22"/>
          <w:szCs w:val="24"/>
        </w:rPr>
        <w:alias w:val="Education:"/>
        <w:tag w:val="Education:"/>
        <w:id w:val="-1908763273"/>
        <w:placeholder>
          <w:docPart w:val="97C2BE3C8571494DBF4E31B23AFC8B77"/>
        </w:placeholder>
        <w:temporary/>
        <w:showingPlcHdr/>
        <w15:appearance w15:val="hidden"/>
      </w:sdtPr>
      <w:sdtEndPr/>
      <w:sdtContent>
        <w:p w14:paraId="2111A749" w14:textId="77777777" w:rsidR="00DA59AA" w:rsidRPr="00CA2FDA" w:rsidRDefault="00DA59AA" w:rsidP="0097790C">
          <w:pPr>
            <w:pStyle w:val="Heading1"/>
            <w:rPr>
              <w:sz w:val="22"/>
              <w:szCs w:val="24"/>
            </w:rPr>
          </w:pPr>
          <w:r w:rsidRPr="00CA2FDA">
            <w:rPr>
              <w:sz w:val="22"/>
              <w:szCs w:val="24"/>
            </w:rPr>
            <w:t>Education</w:t>
          </w:r>
        </w:p>
      </w:sdtContent>
    </w:sdt>
    <w:tbl>
      <w:tblPr>
        <w:tblStyle w:val="TableGrid"/>
        <w:tblW w:w="5788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809"/>
      </w:tblGrid>
      <w:tr w:rsidR="001D0BF1" w:rsidRPr="00CA2FDA" w14:paraId="44FEBC71" w14:textId="77777777" w:rsidTr="00F80249">
        <w:tc>
          <w:tcPr>
            <w:tcW w:w="10809" w:type="dxa"/>
          </w:tcPr>
          <w:p w14:paraId="3D4B5DD5" w14:textId="77777777" w:rsidR="001D0BF1" w:rsidRPr="00CA2FDA" w:rsidRDefault="00544D78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2020</w:t>
            </w:r>
          </w:p>
          <w:p w14:paraId="0F5B84B5" w14:textId="77777777" w:rsidR="007538DC" w:rsidRPr="00CA2FDA" w:rsidRDefault="00544D78" w:rsidP="00544D78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General Assembly</w:t>
            </w:r>
          </w:p>
        </w:tc>
      </w:tr>
      <w:tr w:rsidR="00F61DF9" w:rsidRPr="00CA2FDA" w14:paraId="48E76D9A" w14:textId="77777777" w:rsidTr="00CA2FDA">
        <w:tc>
          <w:tcPr>
            <w:tcW w:w="10809" w:type="dxa"/>
            <w:tcMar>
              <w:top w:w="216" w:type="dxa"/>
            </w:tcMar>
          </w:tcPr>
          <w:p w14:paraId="7B9006BA" w14:textId="77777777" w:rsidR="00F61DF9" w:rsidRPr="00CA2FDA" w:rsidRDefault="00544D78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CA2FDA">
              <w:rPr>
                <w:sz w:val="20"/>
                <w:szCs w:val="20"/>
              </w:rPr>
              <w:t>2020</w:t>
            </w:r>
          </w:p>
          <w:p w14:paraId="5F5EF8F1" w14:textId="77777777" w:rsidR="00F61DF9" w:rsidRPr="00CA2FDA" w:rsidRDefault="00544D78" w:rsidP="00F61DF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proofErr w:type="gramStart"/>
            <w:r w:rsidRPr="00CA2FDA">
              <w:rPr>
                <w:sz w:val="20"/>
                <w:szCs w:val="20"/>
              </w:rPr>
              <w:t>Bachelors of COmputing</w:t>
            </w:r>
            <w:proofErr w:type="gramEnd"/>
            <w:r w:rsidRPr="00CA2FDA">
              <w:rPr>
                <w:sz w:val="20"/>
                <w:szCs w:val="20"/>
              </w:rPr>
              <w:t xml:space="preserve"> and Informatics</w:t>
            </w:r>
            <w:r w:rsidR="00F61DF9" w:rsidRPr="00CA2FDA">
              <w:rPr>
                <w:sz w:val="20"/>
                <w:szCs w:val="20"/>
              </w:rPr>
              <w:t xml:space="preserve">, </w:t>
            </w:r>
            <w:r w:rsidRPr="00CA2FDA">
              <w:rPr>
                <w:rStyle w:val="SubtleReference"/>
                <w:sz w:val="20"/>
                <w:szCs w:val="20"/>
              </w:rPr>
              <w:t>Rowan university</w:t>
            </w:r>
            <w:bookmarkStart w:id="0" w:name="_GoBack"/>
            <w:bookmarkEnd w:id="0"/>
          </w:p>
          <w:p w14:paraId="59811AA1" w14:textId="77777777" w:rsidR="00F61DF9" w:rsidRPr="00CA2FDA" w:rsidRDefault="00F61DF9" w:rsidP="00F61DF9">
            <w:pPr>
              <w:rPr>
                <w:sz w:val="20"/>
                <w:szCs w:val="20"/>
              </w:rPr>
            </w:pPr>
          </w:p>
        </w:tc>
      </w:tr>
    </w:tbl>
    <w:p w14:paraId="716481FC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1313B" w14:textId="77777777" w:rsidR="00774A73" w:rsidRDefault="00774A73" w:rsidP="0068194B">
      <w:r>
        <w:separator/>
      </w:r>
    </w:p>
    <w:p w14:paraId="703A8B3C" w14:textId="77777777" w:rsidR="00774A73" w:rsidRDefault="00774A73"/>
    <w:p w14:paraId="10FC5EBB" w14:textId="77777777" w:rsidR="00774A73" w:rsidRDefault="00774A73"/>
  </w:endnote>
  <w:endnote w:type="continuationSeparator" w:id="0">
    <w:p w14:paraId="503F75EA" w14:textId="77777777" w:rsidR="00774A73" w:rsidRDefault="00774A73" w:rsidP="0068194B">
      <w:r>
        <w:continuationSeparator/>
      </w:r>
    </w:p>
    <w:p w14:paraId="2D9B8493" w14:textId="77777777" w:rsidR="00774A73" w:rsidRDefault="00774A73"/>
    <w:p w14:paraId="4239CAD4" w14:textId="77777777" w:rsidR="00774A73" w:rsidRDefault="00774A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7CC6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88017" w14:textId="77777777" w:rsidR="00774A73" w:rsidRDefault="00774A73" w:rsidP="0068194B">
      <w:r>
        <w:separator/>
      </w:r>
    </w:p>
    <w:p w14:paraId="6276D064" w14:textId="77777777" w:rsidR="00774A73" w:rsidRDefault="00774A73"/>
    <w:p w14:paraId="03256499" w14:textId="77777777" w:rsidR="00774A73" w:rsidRDefault="00774A73"/>
  </w:footnote>
  <w:footnote w:type="continuationSeparator" w:id="0">
    <w:p w14:paraId="6FEDD3EE" w14:textId="77777777" w:rsidR="00774A73" w:rsidRDefault="00774A73" w:rsidP="0068194B">
      <w:r>
        <w:continuationSeparator/>
      </w:r>
    </w:p>
    <w:p w14:paraId="11E85530" w14:textId="77777777" w:rsidR="00774A73" w:rsidRDefault="00774A73"/>
    <w:p w14:paraId="1918D281" w14:textId="77777777" w:rsidR="00774A73" w:rsidRDefault="00774A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88F4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F95D8C" wp14:editId="5C86A4A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BC0373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123AC7"/>
    <w:multiLevelType w:val="hybridMultilevel"/>
    <w:tmpl w:val="5D6A038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621F86"/>
    <w:multiLevelType w:val="hybridMultilevel"/>
    <w:tmpl w:val="0DC4838C"/>
    <w:lvl w:ilvl="0" w:tplc="1EE4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973FA"/>
    <w:multiLevelType w:val="hybridMultilevel"/>
    <w:tmpl w:val="AEDA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4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C5D"/>
    <w:rsid w:val="00275EAE"/>
    <w:rsid w:val="00294998"/>
    <w:rsid w:val="00297F18"/>
    <w:rsid w:val="002A1945"/>
    <w:rsid w:val="002B0C9B"/>
    <w:rsid w:val="002B2958"/>
    <w:rsid w:val="002B3FC8"/>
    <w:rsid w:val="002D23C5"/>
    <w:rsid w:val="002D6137"/>
    <w:rsid w:val="002E7E61"/>
    <w:rsid w:val="002F05E5"/>
    <w:rsid w:val="002F254D"/>
    <w:rsid w:val="002F30E4"/>
    <w:rsid w:val="002F688F"/>
    <w:rsid w:val="00307140"/>
    <w:rsid w:val="00316DFF"/>
    <w:rsid w:val="00325B57"/>
    <w:rsid w:val="00336056"/>
    <w:rsid w:val="0035379B"/>
    <w:rsid w:val="003544E1"/>
    <w:rsid w:val="00366398"/>
    <w:rsid w:val="003A0632"/>
    <w:rsid w:val="003A1F23"/>
    <w:rsid w:val="003A30E5"/>
    <w:rsid w:val="003A6ADF"/>
    <w:rsid w:val="003B5928"/>
    <w:rsid w:val="003C7B4C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3A83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38BF"/>
    <w:rsid w:val="00544D78"/>
    <w:rsid w:val="00566A35"/>
    <w:rsid w:val="0056701E"/>
    <w:rsid w:val="005740D7"/>
    <w:rsid w:val="005A0F26"/>
    <w:rsid w:val="005A1B10"/>
    <w:rsid w:val="005A6850"/>
    <w:rsid w:val="005A7F1A"/>
    <w:rsid w:val="005B1B1B"/>
    <w:rsid w:val="005C5932"/>
    <w:rsid w:val="005D3CA7"/>
    <w:rsid w:val="005D4CC1"/>
    <w:rsid w:val="005D55E3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065C6"/>
    <w:rsid w:val="00712D8B"/>
    <w:rsid w:val="007273B7"/>
    <w:rsid w:val="00733E0A"/>
    <w:rsid w:val="0074403D"/>
    <w:rsid w:val="00746D44"/>
    <w:rsid w:val="007538DC"/>
    <w:rsid w:val="00757803"/>
    <w:rsid w:val="00774A73"/>
    <w:rsid w:val="00790919"/>
    <w:rsid w:val="0079206B"/>
    <w:rsid w:val="007927BC"/>
    <w:rsid w:val="00796076"/>
    <w:rsid w:val="007B528F"/>
    <w:rsid w:val="007C0566"/>
    <w:rsid w:val="007C606B"/>
    <w:rsid w:val="007E6A61"/>
    <w:rsid w:val="00801140"/>
    <w:rsid w:val="00803404"/>
    <w:rsid w:val="008135B2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1AD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7C19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2FDA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0677"/>
    <w:rsid w:val="00DB6915"/>
    <w:rsid w:val="00DB7E1E"/>
    <w:rsid w:val="00DC1B78"/>
    <w:rsid w:val="00DC2A2F"/>
    <w:rsid w:val="00DC600B"/>
    <w:rsid w:val="00DD5642"/>
    <w:rsid w:val="00DE0FAA"/>
    <w:rsid w:val="00DE136D"/>
    <w:rsid w:val="00DE6534"/>
    <w:rsid w:val="00DF4D6C"/>
    <w:rsid w:val="00DF56E9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79D"/>
    <w:rsid w:val="00EA5099"/>
    <w:rsid w:val="00EA6933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0249"/>
    <w:rsid w:val="00F81960"/>
    <w:rsid w:val="00F8769D"/>
    <w:rsid w:val="00F9350C"/>
    <w:rsid w:val="00F94EB5"/>
    <w:rsid w:val="00F9624D"/>
    <w:rsid w:val="00FB31C1"/>
    <w:rsid w:val="00FB58F2"/>
    <w:rsid w:val="00FC1981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FD40"/>
  <w15:chartTrackingRefBased/>
  <w15:docId w15:val="{E61DF116-D3FC-47A3-BC0B-B460BB11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F6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indev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95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DE6CEC47C94E389F841D3A1D523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0042-338F-456C-8354-CA618AFC50C2}"/>
      </w:docPartPr>
      <w:docPartBody>
        <w:p w:rsidR="005573CC" w:rsidRDefault="00755E2A">
          <w:pPr>
            <w:pStyle w:val="47DE6CEC47C94E389F841D3A1D523844"/>
          </w:pPr>
          <w:r w:rsidRPr="00CF1A49">
            <w:t>Experience</w:t>
          </w:r>
        </w:p>
      </w:docPartBody>
    </w:docPart>
    <w:docPart>
      <w:docPartPr>
        <w:name w:val="97C2BE3C8571494DBF4E31B23AFC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AE563-8C23-4A1A-B2F2-9AE6BE7D952E}"/>
      </w:docPartPr>
      <w:docPartBody>
        <w:p w:rsidR="005573CC" w:rsidRDefault="00755E2A">
          <w:pPr>
            <w:pStyle w:val="97C2BE3C8571494DBF4E31B23AFC8B77"/>
          </w:pPr>
          <w:r w:rsidRPr="00CF1A49">
            <w:t>Education</w:t>
          </w:r>
        </w:p>
      </w:docPartBody>
    </w:docPart>
    <w:docPart>
      <w:docPartPr>
        <w:name w:val="E4ED10A6ACA1483685C74C68C371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B07FB-5264-4BCB-889E-81B5BE2BADCC}"/>
      </w:docPartPr>
      <w:docPartBody>
        <w:p w:rsidR="005573CC" w:rsidRDefault="00870237" w:rsidP="00870237">
          <w:pPr>
            <w:pStyle w:val="E4ED10A6ACA1483685C74C68C3716CA2"/>
          </w:pPr>
          <w:r w:rsidRPr="00CF1A49">
            <w:t>·</w:t>
          </w:r>
        </w:p>
      </w:docPartBody>
    </w:docPart>
    <w:docPart>
      <w:docPartPr>
        <w:name w:val="D50E60C800FC4877AFE5632B58491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8A806-C175-454E-B858-D1C124C18063}"/>
      </w:docPartPr>
      <w:docPartBody>
        <w:p w:rsidR="005573CC" w:rsidRDefault="00870237" w:rsidP="00870237">
          <w:pPr>
            <w:pStyle w:val="D50E60C800FC4877AFE5632B584916C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37"/>
    <w:rsid w:val="00010B7C"/>
    <w:rsid w:val="002676B1"/>
    <w:rsid w:val="005573CC"/>
    <w:rsid w:val="005B3057"/>
    <w:rsid w:val="00755E2A"/>
    <w:rsid w:val="00870237"/>
    <w:rsid w:val="009F48D7"/>
    <w:rsid w:val="00A6600F"/>
    <w:rsid w:val="00CB4282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27078428D4BD689E3C59D408D15BD">
    <w:name w:val="82227078428D4BD689E3C59D408D15B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11B49A9C15F40DF9429077F8762FFEA">
    <w:name w:val="511B49A9C15F40DF9429077F8762FFEA"/>
  </w:style>
  <w:style w:type="paragraph" w:customStyle="1" w:styleId="B9266DF3CB5643CE9FFCFD0E5A196DB4">
    <w:name w:val="B9266DF3CB5643CE9FFCFD0E5A196DB4"/>
  </w:style>
  <w:style w:type="paragraph" w:customStyle="1" w:styleId="C359696AEC5B412B85D0D6D8ABF1C65E">
    <w:name w:val="C359696AEC5B412B85D0D6D8ABF1C65E"/>
  </w:style>
  <w:style w:type="paragraph" w:customStyle="1" w:styleId="5FA8F866AA694E2EA025938A815D625E">
    <w:name w:val="5FA8F866AA694E2EA025938A815D625E"/>
  </w:style>
  <w:style w:type="paragraph" w:customStyle="1" w:styleId="33B12269762D41FAAE0EFED4D645F3C7">
    <w:name w:val="33B12269762D41FAAE0EFED4D645F3C7"/>
  </w:style>
  <w:style w:type="paragraph" w:customStyle="1" w:styleId="9F01EDD3D0244160AA363323EDBCE386">
    <w:name w:val="9F01EDD3D0244160AA363323EDBCE386"/>
  </w:style>
  <w:style w:type="paragraph" w:customStyle="1" w:styleId="8CA79BAAB937447E985EFBE1FD5E07CA">
    <w:name w:val="8CA79BAAB937447E985EFBE1FD5E07CA"/>
  </w:style>
  <w:style w:type="paragraph" w:customStyle="1" w:styleId="D94768A2DC014EFA954948F1710ED0DD">
    <w:name w:val="D94768A2DC014EFA954948F1710ED0DD"/>
  </w:style>
  <w:style w:type="paragraph" w:customStyle="1" w:styleId="64E43F6A493542969AC4A17B57E2F301">
    <w:name w:val="64E43F6A493542969AC4A17B57E2F301"/>
  </w:style>
  <w:style w:type="paragraph" w:customStyle="1" w:styleId="A2D6FE8971D34201AC327E5B83A8DF56">
    <w:name w:val="A2D6FE8971D34201AC327E5B83A8DF56"/>
  </w:style>
  <w:style w:type="paragraph" w:customStyle="1" w:styleId="47DE6CEC47C94E389F841D3A1D523844">
    <w:name w:val="47DE6CEC47C94E389F841D3A1D523844"/>
  </w:style>
  <w:style w:type="paragraph" w:customStyle="1" w:styleId="1DEC6DEB950F41579E21D8EEBE1A6B57">
    <w:name w:val="1DEC6DEB950F41579E21D8EEBE1A6B57"/>
  </w:style>
  <w:style w:type="paragraph" w:customStyle="1" w:styleId="7FF44ECF263547E790FE1359BB56206F">
    <w:name w:val="7FF44ECF263547E790FE1359BB56206F"/>
  </w:style>
  <w:style w:type="paragraph" w:customStyle="1" w:styleId="628EC4915B7D4D149EDEAC3B0E546637">
    <w:name w:val="628EC4915B7D4D149EDEAC3B0E546637"/>
  </w:style>
  <w:style w:type="character" w:styleId="SubtleReference">
    <w:name w:val="Subtle Reference"/>
    <w:basedOn w:val="DefaultParagraphFont"/>
    <w:uiPriority w:val="10"/>
    <w:qFormat/>
    <w:rsid w:val="00870237"/>
    <w:rPr>
      <w:b/>
      <w:caps w:val="0"/>
      <w:smallCaps/>
      <w:color w:val="595959" w:themeColor="text1" w:themeTint="A6"/>
    </w:rPr>
  </w:style>
  <w:style w:type="paragraph" w:customStyle="1" w:styleId="F71F6CB8E1D34AAAAE61A52C154DCA0B">
    <w:name w:val="F71F6CB8E1D34AAAAE61A52C154DCA0B"/>
  </w:style>
  <w:style w:type="paragraph" w:customStyle="1" w:styleId="6D006274A4C14FD4BD2A47923F774ED7">
    <w:name w:val="6D006274A4C14FD4BD2A47923F774ED7"/>
  </w:style>
  <w:style w:type="paragraph" w:customStyle="1" w:styleId="906596945EF9462DBA86C667A7F39CFD">
    <w:name w:val="906596945EF9462DBA86C667A7F39CFD"/>
  </w:style>
  <w:style w:type="paragraph" w:customStyle="1" w:styleId="0E8072F4B3934C5D9EDB79E6DF545010">
    <w:name w:val="0E8072F4B3934C5D9EDB79E6DF545010"/>
  </w:style>
  <w:style w:type="paragraph" w:customStyle="1" w:styleId="278445CFEA25443699DDBAC439A5E903">
    <w:name w:val="278445CFEA25443699DDBAC439A5E903"/>
  </w:style>
  <w:style w:type="paragraph" w:customStyle="1" w:styleId="B0AADD6EDEBD41298308FD0BDDFFB842">
    <w:name w:val="B0AADD6EDEBD41298308FD0BDDFFB842"/>
  </w:style>
  <w:style w:type="paragraph" w:customStyle="1" w:styleId="15F0FEB7EAB741E180BA08AB9CFDA9BC">
    <w:name w:val="15F0FEB7EAB741E180BA08AB9CFDA9BC"/>
  </w:style>
  <w:style w:type="paragraph" w:customStyle="1" w:styleId="97C2BE3C8571494DBF4E31B23AFC8B77">
    <w:name w:val="97C2BE3C8571494DBF4E31B23AFC8B77"/>
  </w:style>
  <w:style w:type="paragraph" w:customStyle="1" w:styleId="C9FC1990260B4EB3AEC18F6C98D3667F">
    <w:name w:val="C9FC1990260B4EB3AEC18F6C98D3667F"/>
  </w:style>
  <w:style w:type="paragraph" w:customStyle="1" w:styleId="B8A707867BBB40CB92042E08931A31D5">
    <w:name w:val="B8A707867BBB40CB92042E08931A31D5"/>
  </w:style>
  <w:style w:type="paragraph" w:customStyle="1" w:styleId="7339DBFD9A9E4C7D9F714B62EA9EFDCB">
    <w:name w:val="7339DBFD9A9E4C7D9F714B62EA9EFDCB"/>
  </w:style>
  <w:style w:type="paragraph" w:customStyle="1" w:styleId="DA6B6E0AC2E749CB848FD923E4774769">
    <w:name w:val="DA6B6E0AC2E749CB848FD923E4774769"/>
  </w:style>
  <w:style w:type="paragraph" w:customStyle="1" w:styleId="812CE22B20784E3490BA163DBA8B2D56">
    <w:name w:val="812CE22B20784E3490BA163DBA8B2D56"/>
  </w:style>
  <w:style w:type="paragraph" w:customStyle="1" w:styleId="77D51E9643624AFA9869299B8260726F">
    <w:name w:val="77D51E9643624AFA9869299B8260726F"/>
  </w:style>
  <w:style w:type="paragraph" w:customStyle="1" w:styleId="B58A9242D97543C694F34359B9916BB2">
    <w:name w:val="B58A9242D97543C694F34359B9916BB2"/>
  </w:style>
  <w:style w:type="paragraph" w:customStyle="1" w:styleId="7AE5DE4E1DA3447B8CFD7CED8F1A377B">
    <w:name w:val="7AE5DE4E1DA3447B8CFD7CED8F1A377B"/>
  </w:style>
  <w:style w:type="paragraph" w:customStyle="1" w:styleId="212C6C3ED899487BBA333ECE4A11AEB1">
    <w:name w:val="212C6C3ED899487BBA333ECE4A11AEB1"/>
  </w:style>
  <w:style w:type="paragraph" w:customStyle="1" w:styleId="051CA55B74B340D09D86A4472CFFAE21">
    <w:name w:val="051CA55B74B340D09D86A4472CFFAE21"/>
  </w:style>
  <w:style w:type="paragraph" w:customStyle="1" w:styleId="060F122192E148FDADD09486674DE628">
    <w:name w:val="060F122192E148FDADD09486674DE628"/>
  </w:style>
  <w:style w:type="paragraph" w:customStyle="1" w:styleId="2D6479CC3C9E49C49F1B6DF03042C9BC">
    <w:name w:val="2D6479CC3C9E49C49F1B6DF03042C9BC"/>
  </w:style>
  <w:style w:type="paragraph" w:customStyle="1" w:styleId="C3D9328562ED4AD3B59A9CBCE8A236BB">
    <w:name w:val="C3D9328562ED4AD3B59A9CBCE8A236BB"/>
  </w:style>
  <w:style w:type="paragraph" w:customStyle="1" w:styleId="1C370C9A7C5E45D98B68099B92A574CE">
    <w:name w:val="1C370C9A7C5E45D98B68099B92A574CE"/>
  </w:style>
  <w:style w:type="paragraph" w:customStyle="1" w:styleId="D2786D5D684442C7829CCB04AF1A911B">
    <w:name w:val="D2786D5D684442C7829CCB04AF1A911B"/>
  </w:style>
  <w:style w:type="paragraph" w:customStyle="1" w:styleId="6D3C5D9769D240EDA49AA51AC4954385">
    <w:name w:val="6D3C5D9769D240EDA49AA51AC4954385"/>
  </w:style>
  <w:style w:type="paragraph" w:customStyle="1" w:styleId="2C44BE72D9A84F5B9761039DFC7A37B2">
    <w:name w:val="2C44BE72D9A84F5B9761039DFC7A37B2"/>
  </w:style>
  <w:style w:type="paragraph" w:customStyle="1" w:styleId="EED2D37DC5A64D9FB06F31F70E7CE532">
    <w:name w:val="EED2D37DC5A64D9FB06F31F70E7CE532"/>
  </w:style>
  <w:style w:type="paragraph" w:customStyle="1" w:styleId="E4ED10A6ACA1483685C74C68C3716CA2">
    <w:name w:val="E4ED10A6ACA1483685C74C68C3716CA2"/>
    <w:rsid w:val="00870237"/>
  </w:style>
  <w:style w:type="paragraph" w:customStyle="1" w:styleId="D50E60C800FC4877AFE5632B584916C1">
    <w:name w:val="D50E60C800FC4877AFE5632B584916C1"/>
    <w:rsid w:val="00870237"/>
  </w:style>
  <w:style w:type="paragraph" w:customStyle="1" w:styleId="970DB5B61C85422B95F8691047F407A1">
    <w:name w:val="970DB5B61C85422B95F8691047F407A1"/>
    <w:rsid w:val="00870237"/>
  </w:style>
  <w:style w:type="paragraph" w:customStyle="1" w:styleId="FC9C7F9374CA4955A98A0A84609D4DBF">
    <w:name w:val="FC9C7F9374CA4955A98A0A84609D4DBF"/>
    <w:rsid w:val="00870237"/>
  </w:style>
  <w:style w:type="paragraph" w:customStyle="1" w:styleId="844AA8261E2B4A1CA7742FAC6696471D">
    <w:name w:val="844AA8261E2B4A1CA7742FAC6696471D"/>
    <w:rsid w:val="00870237"/>
  </w:style>
  <w:style w:type="paragraph" w:customStyle="1" w:styleId="6692D2B83F604BB5A73D382395C5AD20">
    <w:name w:val="6692D2B83F604BB5A73D382395C5AD20"/>
    <w:rsid w:val="00870237"/>
  </w:style>
  <w:style w:type="paragraph" w:customStyle="1" w:styleId="7E7EC017E247465599C19CC2B36F41F9">
    <w:name w:val="7E7EC017E247465599C19CC2B36F41F9"/>
    <w:rsid w:val="00870237"/>
  </w:style>
  <w:style w:type="paragraph" w:customStyle="1" w:styleId="6F73D3AE14034B69B54805AD1F7BA1E9">
    <w:name w:val="6F73D3AE14034B69B54805AD1F7BA1E9"/>
    <w:rsid w:val="00870237"/>
  </w:style>
  <w:style w:type="paragraph" w:customStyle="1" w:styleId="339A7FFDB5BD401BB911844934D62846">
    <w:name w:val="339A7FFDB5BD401BB911844934D62846"/>
    <w:rsid w:val="00870237"/>
  </w:style>
  <w:style w:type="paragraph" w:customStyle="1" w:styleId="E0CBCA72A26948C9B341581356C7F7FF">
    <w:name w:val="E0CBCA72A26948C9B341581356C7F7FF"/>
    <w:rsid w:val="00870237"/>
  </w:style>
  <w:style w:type="paragraph" w:customStyle="1" w:styleId="CB58DC2E64F44ACCB2FFC8EE3901A450">
    <w:name w:val="CB58DC2E64F44ACCB2FFC8EE3901A450"/>
    <w:rsid w:val="00870237"/>
  </w:style>
  <w:style w:type="paragraph" w:customStyle="1" w:styleId="9B095DF793B54D9C8FACFA5F980F01CD">
    <w:name w:val="9B095DF793B54D9C8FACFA5F980F01CD"/>
    <w:rsid w:val="00870237"/>
  </w:style>
  <w:style w:type="paragraph" w:customStyle="1" w:styleId="A9DCDC9D9AFB4F51B9050A826FFBE6FB">
    <w:name w:val="A9DCDC9D9AFB4F51B9050A826FFBE6FB"/>
    <w:rsid w:val="00870237"/>
  </w:style>
  <w:style w:type="paragraph" w:customStyle="1" w:styleId="B01219647FC6468EB21AAA8932EDE500">
    <w:name w:val="B01219647FC6468EB21AAA8932EDE500"/>
    <w:rsid w:val="00870237"/>
  </w:style>
  <w:style w:type="paragraph" w:customStyle="1" w:styleId="C2637AC7DBB84725A4C0CFF0A2EE2AB2">
    <w:name w:val="C2637AC7DBB84725A4C0CFF0A2EE2AB2"/>
    <w:rsid w:val="00870237"/>
  </w:style>
  <w:style w:type="paragraph" w:customStyle="1" w:styleId="3C874FC4116B4B72A57BAD2639C8B240">
    <w:name w:val="3C874FC4116B4B72A57BAD2639C8B240"/>
    <w:rsid w:val="00870237"/>
  </w:style>
  <w:style w:type="paragraph" w:customStyle="1" w:styleId="F95D7E5014ED4A88ABE677D0B7A9318C">
    <w:name w:val="F95D7E5014ED4A88ABE677D0B7A9318C"/>
    <w:rsid w:val="00870237"/>
  </w:style>
  <w:style w:type="paragraph" w:customStyle="1" w:styleId="D3BAD5F0D769474ABAA165D4F1351B0F">
    <w:name w:val="D3BAD5F0D769474ABAA165D4F1351B0F"/>
    <w:rsid w:val="00870237"/>
  </w:style>
  <w:style w:type="paragraph" w:customStyle="1" w:styleId="7AE1AE3A9D0E455FA20928B0BFCF158E">
    <w:name w:val="7AE1AE3A9D0E455FA20928B0BFCF158E"/>
    <w:rsid w:val="00870237"/>
  </w:style>
  <w:style w:type="paragraph" w:customStyle="1" w:styleId="3737EDE711DB4702BED40E8CE33CFD51">
    <w:name w:val="3737EDE711DB4702BED40E8CE33CFD51"/>
    <w:rsid w:val="00870237"/>
  </w:style>
  <w:style w:type="paragraph" w:customStyle="1" w:styleId="FB8978EE4B8741E19982E4E9B2E557B9">
    <w:name w:val="FB8978EE4B8741E19982E4E9B2E557B9"/>
    <w:rsid w:val="00870237"/>
  </w:style>
  <w:style w:type="paragraph" w:customStyle="1" w:styleId="22A27E728AC04E9E9532DAAF7DF187A5">
    <w:name w:val="22A27E728AC04E9E9532DAAF7DF187A5"/>
    <w:rsid w:val="00870237"/>
  </w:style>
  <w:style w:type="paragraph" w:customStyle="1" w:styleId="5032E556B6864E3F8C591158906D792D">
    <w:name w:val="5032E556B6864E3F8C591158906D792D"/>
    <w:rsid w:val="00870237"/>
  </w:style>
  <w:style w:type="paragraph" w:customStyle="1" w:styleId="5FF5BBE5CF604F22AA89881119300108">
    <w:name w:val="5FF5BBE5CF604F22AA89881119300108"/>
    <w:rsid w:val="00870237"/>
  </w:style>
  <w:style w:type="paragraph" w:customStyle="1" w:styleId="A8C144A59D0F4956B9C82EC21207AD89">
    <w:name w:val="A8C144A59D0F4956B9C82EC21207AD89"/>
    <w:rsid w:val="00870237"/>
  </w:style>
  <w:style w:type="paragraph" w:customStyle="1" w:styleId="828C67DA534B41FC83F7289F872878AB">
    <w:name w:val="828C67DA534B41FC83F7289F872878AB"/>
    <w:rsid w:val="00870237"/>
  </w:style>
  <w:style w:type="paragraph" w:customStyle="1" w:styleId="B36F8D0B28694561BD11571FFC1CE944">
    <w:name w:val="B36F8D0B28694561BD11571FFC1CE944"/>
    <w:rsid w:val="00870237"/>
  </w:style>
  <w:style w:type="paragraph" w:customStyle="1" w:styleId="6D9BFF87AC92451BA90BF2903E958490">
    <w:name w:val="6D9BFF87AC92451BA90BF2903E958490"/>
    <w:rsid w:val="00870237"/>
  </w:style>
  <w:style w:type="paragraph" w:customStyle="1" w:styleId="286FE749081246BF9CD65CAF93EA8B19">
    <w:name w:val="286FE749081246BF9CD65CAF93EA8B19"/>
    <w:rsid w:val="00870237"/>
  </w:style>
  <w:style w:type="paragraph" w:customStyle="1" w:styleId="0A313ADC96EF4C87A7691FDF2475D484">
    <w:name w:val="0A313ADC96EF4C87A7691FDF2475D484"/>
    <w:rsid w:val="00870237"/>
  </w:style>
  <w:style w:type="paragraph" w:customStyle="1" w:styleId="D7352412A5F2407D86479E2F327E6306">
    <w:name w:val="D7352412A5F2407D86479E2F327E6306"/>
    <w:rsid w:val="00870237"/>
  </w:style>
  <w:style w:type="paragraph" w:customStyle="1" w:styleId="A5EF2750A2B74B67BB0761C3FF180EF2">
    <w:name w:val="A5EF2750A2B74B67BB0761C3FF180EF2"/>
    <w:rsid w:val="00870237"/>
  </w:style>
  <w:style w:type="paragraph" w:customStyle="1" w:styleId="C6DB0C8A0EA241F19C644DCF945F1138">
    <w:name w:val="C6DB0C8A0EA241F19C644DCF945F1138"/>
    <w:rsid w:val="00870237"/>
  </w:style>
  <w:style w:type="paragraph" w:customStyle="1" w:styleId="CBEFCBE68EB3436FA6790D51EC22E98F">
    <w:name w:val="CBEFCBE68EB3436FA6790D51EC22E98F"/>
    <w:rsid w:val="00870237"/>
  </w:style>
  <w:style w:type="paragraph" w:customStyle="1" w:styleId="94B753D7C19A4BC3B56796044DCCA020">
    <w:name w:val="94B753D7C19A4BC3B56796044DCCA020"/>
    <w:rsid w:val="00870237"/>
  </w:style>
  <w:style w:type="paragraph" w:customStyle="1" w:styleId="CC9B1A9275C44313830DB8A18EB4E9CF">
    <w:name w:val="CC9B1A9275C44313830DB8A18EB4E9CF"/>
    <w:rsid w:val="00870237"/>
  </w:style>
  <w:style w:type="paragraph" w:customStyle="1" w:styleId="DB21D807FEC44831B1E0A924660BF6AB">
    <w:name w:val="DB21D807FEC44831B1E0A924660BF6AB"/>
    <w:rsid w:val="00870237"/>
  </w:style>
  <w:style w:type="paragraph" w:customStyle="1" w:styleId="FBD5D3ED71D64CE791C7972699C86D80">
    <w:name w:val="FBD5D3ED71D64CE791C7972699C86D80"/>
    <w:rsid w:val="00870237"/>
  </w:style>
  <w:style w:type="paragraph" w:customStyle="1" w:styleId="AFD260EB3A2D42C6907A61CD8DE394C4">
    <w:name w:val="AFD260EB3A2D42C6907A61CD8DE394C4"/>
    <w:rsid w:val="00870237"/>
  </w:style>
  <w:style w:type="paragraph" w:customStyle="1" w:styleId="D11B962323134212B6F9BC7DFA8627DC">
    <w:name w:val="D11B962323134212B6F9BC7DFA8627DC"/>
    <w:rsid w:val="00870237"/>
  </w:style>
  <w:style w:type="paragraph" w:customStyle="1" w:styleId="50726545799A4676A98730A2C805B920">
    <w:name w:val="50726545799A4676A98730A2C805B920"/>
    <w:rsid w:val="00870237"/>
  </w:style>
  <w:style w:type="paragraph" w:customStyle="1" w:styleId="7735E2C6DE1F481DAE52B6882D2AA7EE">
    <w:name w:val="7735E2C6DE1F481DAE52B6882D2AA7EE"/>
    <w:rsid w:val="00870237"/>
  </w:style>
  <w:style w:type="paragraph" w:customStyle="1" w:styleId="EF4111B7AE554763B85836FE72AD0CBC">
    <w:name w:val="EF4111B7AE554763B85836FE72AD0CBC"/>
    <w:rsid w:val="00870237"/>
  </w:style>
  <w:style w:type="paragraph" w:customStyle="1" w:styleId="38BCFFD246594744B698641DCD8A8663">
    <w:name w:val="38BCFFD246594744B698641DCD8A8663"/>
    <w:rsid w:val="00870237"/>
  </w:style>
  <w:style w:type="paragraph" w:customStyle="1" w:styleId="E4B64934056241B5860DA5378A2246AA">
    <w:name w:val="E4B64934056241B5860DA5378A2246AA"/>
    <w:rsid w:val="00870237"/>
  </w:style>
  <w:style w:type="paragraph" w:customStyle="1" w:styleId="5E6B307A33FB4064940C4959DE920AEC">
    <w:name w:val="5E6B307A33FB4064940C4959DE920AEC"/>
    <w:rsid w:val="00870237"/>
  </w:style>
  <w:style w:type="paragraph" w:customStyle="1" w:styleId="3488304A142543FFA0DAA2E2B92E629A">
    <w:name w:val="3488304A142543FFA0DAA2E2B92E629A"/>
    <w:rsid w:val="00870237"/>
  </w:style>
  <w:style w:type="paragraph" w:customStyle="1" w:styleId="5C87A1ABB684426E9DAD99D1CADC24FB">
    <w:name w:val="5C87A1ABB684426E9DAD99D1CADC24FB"/>
    <w:rsid w:val="00870237"/>
  </w:style>
  <w:style w:type="paragraph" w:customStyle="1" w:styleId="E931C6BB13B243C6A0672A804AE7070D">
    <w:name w:val="E931C6BB13B243C6A0672A804AE7070D"/>
    <w:rsid w:val="00870237"/>
  </w:style>
  <w:style w:type="paragraph" w:customStyle="1" w:styleId="CD83911029054045B991FF51BA17CF9C">
    <w:name w:val="CD83911029054045B991FF51BA17CF9C"/>
    <w:rsid w:val="00870237"/>
  </w:style>
  <w:style w:type="paragraph" w:customStyle="1" w:styleId="717D7209D5F8413BAA3F66E4EFCEA64A">
    <w:name w:val="717D7209D5F8413BAA3F66E4EFCEA64A"/>
    <w:rsid w:val="00870237"/>
  </w:style>
  <w:style w:type="paragraph" w:customStyle="1" w:styleId="2437B525D6C94DE698F822E6EEEABE85">
    <w:name w:val="2437B525D6C94DE698F822E6EEEABE85"/>
    <w:rsid w:val="00870237"/>
  </w:style>
  <w:style w:type="paragraph" w:customStyle="1" w:styleId="14B84915228E497799A6275AB8E61A31">
    <w:name w:val="14B84915228E497799A6275AB8E61A31"/>
    <w:rsid w:val="00870237"/>
  </w:style>
  <w:style w:type="paragraph" w:customStyle="1" w:styleId="558157F543BF471DB43CDAE46718B738">
    <w:name w:val="558157F543BF471DB43CDAE46718B738"/>
    <w:rsid w:val="00870237"/>
  </w:style>
  <w:style w:type="paragraph" w:customStyle="1" w:styleId="40678180834C4D05A68961C0D3C96940">
    <w:name w:val="40678180834C4D05A68961C0D3C96940"/>
    <w:rsid w:val="00870237"/>
  </w:style>
  <w:style w:type="paragraph" w:customStyle="1" w:styleId="652CC637C38843659DC5127D8D4E99D4">
    <w:name w:val="652CC637C38843659DC5127D8D4E99D4"/>
    <w:rsid w:val="00870237"/>
  </w:style>
  <w:style w:type="paragraph" w:customStyle="1" w:styleId="C4D460EE9E1C4409B02A52E9A0565126">
    <w:name w:val="C4D460EE9E1C4409B02A52E9A0565126"/>
    <w:rsid w:val="00870237"/>
  </w:style>
  <w:style w:type="paragraph" w:customStyle="1" w:styleId="A4431A2A68DE41D493868626BBA6D526">
    <w:name w:val="A4431A2A68DE41D493868626BBA6D526"/>
    <w:rsid w:val="00870237"/>
  </w:style>
  <w:style w:type="paragraph" w:customStyle="1" w:styleId="DC589609A3A74B8FAD44146F7163CA31">
    <w:name w:val="DC589609A3A74B8FAD44146F7163CA31"/>
    <w:rsid w:val="00870237"/>
  </w:style>
  <w:style w:type="paragraph" w:customStyle="1" w:styleId="4474003B906141BF9ACDF5543D0E95F7">
    <w:name w:val="4474003B906141BF9ACDF5543D0E95F7"/>
    <w:rsid w:val="00870237"/>
  </w:style>
  <w:style w:type="paragraph" w:customStyle="1" w:styleId="4A324E64A97A4BBDA625A88BEAC9D1B2">
    <w:name w:val="4A324E64A97A4BBDA625A88BEAC9D1B2"/>
    <w:rsid w:val="00870237"/>
  </w:style>
  <w:style w:type="paragraph" w:customStyle="1" w:styleId="8865A505E4494EEC9BDE36626318DBEE">
    <w:name w:val="8865A505E4494EEC9BDE36626318DBEE"/>
    <w:rsid w:val="00870237"/>
  </w:style>
  <w:style w:type="paragraph" w:customStyle="1" w:styleId="FD5F5474FE66443F8CC5DBF3D723E678">
    <w:name w:val="FD5F5474FE66443F8CC5DBF3D723E678"/>
    <w:rsid w:val="00870237"/>
  </w:style>
  <w:style w:type="paragraph" w:customStyle="1" w:styleId="349BB34133AC4D8F8ACB173ACDFC097C">
    <w:name w:val="349BB34133AC4D8F8ACB173ACDFC097C"/>
    <w:rsid w:val="00870237"/>
  </w:style>
  <w:style w:type="paragraph" w:customStyle="1" w:styleId="201C2529B77C4B3CB672E58E3C803141">
    <w:name w:val="201C2529B77C4B3CB672E58E3C803141"/>
    <w:rsid w:val="00870237"/>
  </w:style>
  <w:style w:type="paragraph" w:customStyle="1" w:styleId="D3B39E6172104797B39F4C5FE8662F77">
    <w:name w:val="D3B39E6172104797B39F4C5FE8662F77"/>
    <w:rsid w:val="00870237"/>
  </w:style>
  <w:style w:type="paragraph" w:customStyle="1" w:styleId="76E004716F534D8B8B6005970C7B9FAF">
    <w:name w:val="76E004716F534D8B8B6005970C7B9FAF"/>
    <w:rsid w:val="00870237"/>
  </w:style>
  <w:style w:type="paragraph" w:customStyle="1" w:styleId="E95849ABF94E42C4A78D1B7FABBB6AAC">
    <w:name w:val="E95849ABF94E42C4A78D1B7FABBB6AAC"/>
    <w:rsid w:val="00870237"/>
  </w:style>
  <w:style w:type="paragraph" w:customStyle="1" w:styleId="AFD5DDBAB08643AB89C273656A8927EC">
    <w:name w:val="AFD5DDBAB08643AB89C273656A8927EC"/>
    <w:rsid w:val="00870237"/>
  </w:style>
  <w:style w:type="paragraph" w:customStyle="1" w:styleId="96C1847AE41A4F12ACCA0ED97BD5C552">
    <w:name w:val="96C1847AE41A4F12ACCA0ED97BD5C552"/>
    <w:rsid w:val="00870237"/>
  </w:style>
  <w:style w:type="paragraph" w:customStyle="1" w:styleId="2697EE88D2AE4C269D48392E490812BF">
    <w:name w:val="2697EE88D2AE4C269D48392E490812BF"/>
    <w:rsid w:val="00870237"/>
  </w:style>
  <w:style w:type="paragraph" w:customStyle="1" w:styleId="0F3A7B3FA8434843B2D79A02469A5EB7">
    <w:name w:val="0F3A7B3FA8434843B2D79A02469A5EB7"/>
    <w:rsid w:val="00870237"/>
  </w:style>
  <w:style w:type="paragraph" w:customStyle="1" w:styleId="66BBF2B1840847ACA3C8E72264AA180B">
    <w:name w:val="66BBF2B1840847ACA3C8E72264AA180B"/>
    <w:rsid w:val="00870237"/>
  </w:style>
  <w:style w:type="paragraph" w:customStyle="1" w:styleId="BE2A3A4F35C04B50AB44BA64A14572AF">
    <w:name w:val="BE2A3A4F35C04B50AB44BA64A14572AF"/>
    <w:rsid w:val="00870237"/>
  </w:style>
  <w:style w:type="paragraph" w:customStyle="1" w:styleId="13FEE2AADFC04502886B021DA3F1E0ED">
    <w:name w:val="13FEE2AADFC04502886B021DA3F1E0ED"/>
    <w:rsid w:val="00870237"/>
  </w:style>
  <w:style w:type="paragraph" w:customStyle="1" w:styleId="5CE3E38904224E21B8BACC559DC47A50">
    <w:name w:val="5CE3E38904224E21B8BACC559DC47A50"/>
    <w:rsid w:val="00870237"/>
  </w:style>
  <w:style w:type="paragraph" w:customStyle="1" w:styleId="D07D3817C71246D6850CFA6227989DAE">
    <w:name w:val="D07D3817C71246D6850CFA6227989DAE"/>
    <w:rsid w:val="00870237"/>
  </w:style>
  <w:style w:type="paragraph" w:customStyle="1" w:styleId="5483223F96FF44A0868B4CFE58277C49">
    <w:name w:val="5483223F96FF44A0868B4CFE58277C49"/>
    <w:rsid w:val="00870237"/>
  </w:style>
  <w:style w:type="paragraph" w:customStyle="1" w:styleId="F2E9DE1B923844928250F90E396C9FA7">
    <w:name w:val="F2E9DE1B923844928250F90E396C9FA7"/>
    <w:rsid w:val="00870237"/>
  </w:style>
  <w:style w:type="paragraph" w:customStyle="1" w:styleId="E19F47EDECE349929D98237E35727C38">
    <w:name w:val="E19F47EDECE349929D98237E35727C38"/>
    <w:rsid w:val="00870237"/>
  </w:style>
  <w:style w:type="paragraph" w:customStyle="1" w:styleId="5363A1B2E47645F59D0C0DB15BFF9A30">
    <w:name w:val="5363A1B2E47645F59D0C0DB15BFF9A30"/>
    <w:rsid w:val="00870237"/>
  </w:style>
  <w:style w:type="paragraph" w:customStyle="1" w:styleId="180D092B52FF4BF58457FDEA7BDD5E31">
    <w:name w:val="180D092B52FF4BF58457FDEA7BDD5E31"/>
    <w:rsid w:val="00870237"/>
  </w:style>
  <w:style w:type="paragraph" w:customStyle="1" w:styleId="1E142E020F864ABCAAA5B198CA7F1FC6">
    <w:name w:val="1E142E020F864ABCAAA5B198CA7F1FC6"/>
    <w:rsid w:val="00870237"/>
  </w:style>
  <w:style w:type="paragraph" w:customStyle="1" w:styleId="FF196638A20C451691BD88876A0B41E4">
    <w:name w:val="FF196638A20C451691BD88876A0B41E4"/>
    <w:rsid w:val="00870237"/>
  </w:style>
  <w:style w:type="paragraph" w:customStyle="1" w:styleId="BE4E189F9F9B4277BFCD296BB148F0CE">
    <w:name w:val="BE4E189F9F9B4277BFCD296BB148F0CE"/>
    <w:rsid w:val="00870237"/>
  </w:style>
  <w:style w:type="paragraph" w:customStyle="1" w:styleId="8908963733D5451E9F6206998DD5DE76">
    <w:name w:val="8908963733D5451E9F6206998DD5DE76"/>
    <w:rsid w:val="00870237"/>
  </w:style>
  <w:style w:type="paragraph" w:customStyle="1" w:styleId="5DE51E0F0D764F9EA5F22A04BB4F5784">
    <w:name w:val="5DE51E0F0D764F9EA5F22A04BB4F5784"/>
    <w:rsid w:val="00870237"/>
  </w:style>
  <w:style w:type="paragraph" w:customStyle="1" w:styleId="6BC8AE781B5A435E8A345549F425F519">
    <w:name w:val="6BC8AE781B5A435E8A345549F425F519"/>
    <w:rsid w:val="00870237"/>
  </w:style>
  <w:style w:type="paragraph" w:customStyle="1" w:styleId="94A6B409DE6C4F6086356200079AFCA8">
    <w:name w:val="94A6B409DE6C4F6086356200079AFCA8"/>
    <w:rsid w:val="00870237"/>
  </w:style>
  <w:style w:type="paragraph" w:customStyle="1" w:styleId="BBA2BFAFD5BB43B1BE7FCF4FC540B854">
    <w:name w:val="BBA2BFAFD5BB43B1BE7FCF4FC540B854"/>
    <w:rsid w:val="00870237"/>
  </w:style>
  <w:style w:type="paragraph" w:customStyle="1" w:styleId="DF2227FC062C44F785A7A14BFDB6C5D0">
    <w:name w:val="DF2227FC062C44F785A7A14BFDB6C5D0"/>
    <w:rsid w:val="00870237"/>
  </w:style>
  <w:style w:type="paragraph" w:customStyle="1" w:styleId="B04C5BEDA6484120968C884352C85EE1">
    <w:name w:val="B04C5BEDA6484120968C884352C85EE1"/>
    <w:rsid w:val="00870237"/>
  </w:style>
  <w:style w:type="paragraph" w:customStyle="1" w:styleId="4288BB6F83B640F7A7A1CF65624708DD">
    <w:name w:val="4288BB6F83B640F7A7A1CF65624708DD"/>
    <w:rsid w:val="00870237"/>
  </w:style>
  <w:style w:type="paragraph" w:customStyle="1" w:styleId="674C6BC51882475DAD9E6CA67A50D066">
    <w:name w:val="674C6BC51882475DAD9E6CA67A50D066"/>
    <w:rsid w:val="00870237"/>
  </w:style>
  <w:style w:type="paragraph" w:customStyle="1" w:styleId="50B0C73231B94B009BBD09B49BCCA27F">
    <w:name w:val="50B0C73231B94B009BBD09B49BCCA27F"/>
    <w:rsid w:val="00870237"/>
  </w:style>
  <w:style w:type="paragraph" w:customStyle="1" w:styleId="2563ED4D858A4DA580B0B98ED7D38897">
    <w:name w:val="2563ED4D858A4DA580B0B98ED7D38897"/>
    <w:rsid w:val="00870237"/>
  </w:style>
  <w:style w:type="paragraph" w:customStyle="1" w:styleId="1BEC4B34C5AE43EA8E99AF0F52D19416">
    <w:name w:val="1BEC4B34C5AE43EA8E99AF0F52D19416"/>
    <w:rsid w:val="00870237"/>
  </w:style>
  <w:style w:type="paragraph" w:customStyle="1" w:styleId="EB076169B83140A08A5BFA4603AB3168">
    <w:name w:val="EB076169B83140A08A5BFA4603AB3168"/>
    <w:rsid w:val="00870237"/>
  </w:style>
  <w:style w:type="paragraph" w:customStyle="1" w:styleId="4C41994113FB493AA6CB6A51AC984390">
    <w:name w:val="4C41994113FB493AA6CB6A51AC984390"/>
    <w:rsid w:val="00870237"/>
  </w:style>
  <w:style w:type="paragraph" w:customStyle="1" w:styleId="7F3D0A8DCEE848898E5E7152EC167013">
    <w:name w:val="7F3D0A8DCEE848898E5E7152EC167013"/>
    <w:rsid w:val="00870237"/>
  </w:style>
  <w:style w:type="paragraph" w:customStyle="1" w:styleId="763190B67DE24A8DBD62743001104A8D">
    <w:name w:val="763190B67DE24A8DBD62743001104A8D"/>
    <w:rsid w:val="00870237"/>
  </w:style>
  <w:style w:type="paragraph" w:customStyle="1" w:styleId="3367EA24B44446D6A95DC99DB79B9A14">
    <w:name w:val="3367EA24B44446D6A95DC99DB79B9A14"/>
    <w:rsid w:val="00870237"/>
  </w:style>
  <w:style w:type="paragraph" w:customStyle="1" w:styleId="F19BA186E174452A9CAE8F4E0E625F5A">
    <w:name w:val="F19BA186E174452A9CAE8F4E0E625F5A"/>
    <w:rsid w:val="00870237"/>
  </w:style>
  <w:style w:type="paragraph" w:customStyle="1" w:styleId="D2F1E6304C0A44849C31E2EDC53BB474">
    <w:name w:val="D2F1E6304C0A44849C31E2EDC53BB474"/>
    <w:rsid w:val="00870237"/>
  </w:style>
  <w:style w:type="paragraph" w:customStyle="1" w:styleId="E196B378F6F14F2E8E7DC8432542EFF8">
    <w:name w:val="E196B378F6F14F2E8E7DC8432542EFF8"/>
    <w:rsid w:val="00870237"/>
  </w:style>
  <w:style w:type="paragraph" w:customStyle="1" w:styleId="FF8D55D79CFA4BF986DA024D9717C649">
    <w:name w:val="FF8D55D79CFA4BF986DA024D9717C649"/>
    <w:rsid w:val="008702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409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Minhaz</cp:lastModifiedBy>
  <cp:revision>17</cp:revision>
  <dcterms:created xsi:type="dcterms:W3CDTF">2020-10-07T19:51:00Z</dcterms:created>
  <dcterms:modified xsi:type="dcterms:W3CDTF">2020-11-19T23:00:00Z</dcterms:modified>
  <cp:category/>
</cp:coreProperties>
</file>